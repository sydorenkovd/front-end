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AE" w:rsidRPr="00DA01AE" w:rsidRDefault="00DA01AE" w:rsidP="00DA01AE">
      <w:pPr>
        <w:pStyle w:val="a5"/>
      </w:pPr>
      <w:r w:rsidRPr="00DA01AE">
        <w:t>Работа</w:t>
      </w:r>
      <w:r w:rsidRPr="00DA01AE">
        <w:rPr>
          <w:lang w:val="en-US"/>
        </w:rPr>
        <w:t xml:space="preserve"> c DOM</w:t>
      </w:r>
    </w:p>
    <w:p w:rsidR="003C5E46" w:rsidRPr="00F331F9" w:rsidRDefault="003C5E46" w:rsidP="00CD3801">
      <w:pPr>
        <w:pStyle w:val="a5"/>
        <w:jc w:val="left"/>
      </w:pPr>
    </w:p>
    <w:p w:rsidR="003C5E46" w:rsidRPr="00F331F9" w:rsidRDefault="003C5E46" w:rsidP="00CD380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F331F9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F331F9" w:rsidRDefault="00A85415" w:rsidP="00CD3801">
            <w:pPr>
              <w:pStyle w:val="1"/>
            </w:pPr>
            <w:r>
              <w:t>№ урока</w:t>
            </w:r>
            <w:r w:rsidRPr="00F331F9">
              <w:t>:</w:t>
            </w:r>
          </w:p>
        </w:tc>
        <w:tc>
          <w:tcPr>
            <w:tcW w:w="450" w:type="dxa"/>
          </w:tcPr>
          <w:p w:rsidR="00A85415" w:rsidRPr="003E04D2" w:rsidRDefault="00DA01AE" w:rsidP="00CD380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F331F9" w:rsidRDefault="00A85415" w:rsidP="00CD3801">
            <w:pPr>
              <w:pStyle w:val="1"/>
            </w:pPr>
            <w:r>
              <w:t>Курс</w:t>
            </w:r>
            <w:r w:rsidRPr="00F331F9">
              <w:t>:</w:t>
            </w:r>
          </w:p>
        </w:tc>
        <w:tc>
          <w:tcPr>
            <w:tcW w:w="6795" w:type="dxa"/>
          </w:tcPr>
          <w:p w:rsidR="00A85415" w:rsidRPr="004C7A99" w:rsidRDefault="00B77B83" w:rsidP="004C7A9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AngularJS</w:t>
            </w:r>
          </w:p>
        </w:tc>
      </w:tr>
      <w:tr w:rsidR="00197971" w:rsidRPr="00F331F9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Default="00197971" w:rsidP="00CD3801"/>
        </w:tc>
        <w:tc>
          <w:tcPr>
            <w:tcW w:w="6795" w:type="dxa"/>
            <w:shd w:val="clear" w:color="auto" w:fill="auto"/>
          </w:tcPr>
          <w:p w:rsidR="00197971" w:rsidRDefault="00197971" w:rsidP="00CD3801"/>
        </w:tc>
      </w:tr>
      <w:tr w:rsidR="00197971" w:rsidRPr="00F331F9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Default="00197971" w:rsidP="00CD3801">
            <w:pPr>
              <w:pStyle w:val="1"/>
            </w:pPr>
            <w: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Default="00DC6B36" w:rsidP="00CD3801">
            <w:r w:rsidRPr="00567CF9">
              <w:rPr>
                <w:color w:val="000000"/>
                <w:lang w:val="en-US"/>
              </w:rPr>
              <w:t>Visual</w:t>
            </w:r>
            <w:r w:rsidRPr="00EB6B09">
              <w:rPr>
                <w:color w:val="000000"/>
              </w:rPr>
              <w:t xml:space="preserve"> </w:t>
            </w:r>
            <w:r w:rsidRPr="00567CF9">
              <w:rPr>
                <w:color w:val="000000"/>
                <w:lang w:val="en-US"/>
              </w:rPr>
              <w:t>Studio</w:t>
            </w:r>
            <w:r w:rsidR="00B77B83">
              <w:rPr>
                <w:color w:val="000000"/>
              </w:rPr>
              <w:t xml:space="preserve"> 2013</w:t>
            </w:r>
            <w:r w:rsidRPr="00EB6B09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Web</w:t>
            </w:r>
            <w:r w:rsidRPr="00EB6B09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Express</w:t>
            </w:r>
            <w:r w:rsidRPr="00EB6B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</w:t>
            </w:r>
            <w:r w:rsidRPr="00EB6B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коммерческая версия</w:t>
            </w:r>
          </w:p>
        </w:tc>
      </w:tr>
    </w:tbl>
    <w:p w:rsidR="000720DA" w:rsidRDefault="000720DA" w:rsidP="00CD3801">
      <w:pPr>
        <w:pStyle w:val="a0"/>
      </w:pPr>
    </w:p>
    <w:p w:rsidR="00316F78" w:rsidRPr="00316F78" w:rsidRDefault="00316F78" w:rsidP="00CD3801">
      <w:pPr>
        <w:pStyle w:val="a0"/>
      </w:pPr>
    </w:p>
    <w:p w:rsidR="000720DA" w:rsidRPr="00F331F9" w:rsidRDefault="000720DA" w:rsidP="00CD3801">
      <w:pPr>
        <w:pStyle w:val="1"/>
        <w:shd w:val="clear" w:color="auto" w:fill="DAEEF3" w:themeFill="accent5" w:themeFillTint="33"/>
      </w:pPr>
      <w:r w:rsidRPr="00F331F9">
        <w:t>Обзор</w:t>
      </w:r>
      <w:r>
        <w:t xml:space="preserve">, цель и </w:t>
      </w:r>
      <w:r w:rsidRPr="00F331F9">
        <w:t>назначение</w:t>
      </w:r>
      <w:r>
        <w:t xml:space="preserve"> урока</w:t>
      </w:r>
    </w:p>
    <w:p w:rsidR="000720DA" w:rsidRPr="000720DA" w:rsidRDefault="000720DA" w:rsidP="00CD3801">
      <w:pPr>
        <w:pStyle w:val="a0"/>
      </w:pPr>
    </w:p>
    <w:p w:rsidR="00316F78" w:rsidRPr="00A40396" w:rsidRDefault="00A40396" w:rsidP="004C7A99">
      <w:r>
        <w:t xml:space="preserve">Научится работать со встроенными директивами </w:t>
      </w:r>
      <w:r w:rsidRPr="00A40396">
        <w:t xml:space="preserve">AngularJS для работы с </w:t>
      </w:r>
      <w:r>
        <w:rPr>
          <w:lang w:val="en-US"/>
        </w:rPr>
        <w:t>DOM</w:t>
      </w:r>
      <w:r>
        <w:t>, манипулированием элементами</w:t>
      </w:r>
      <w:r w:rsidRPr="00A40396">
        <w:t xml:space="preserve"> разметки, обработкой событий</w:t>
      </w:r>
      <w:r>
        <w:t xml:space="preserve"> и валидацией</w:t>
      </w:r>
      <w:bookmarkStart w:id="0" w:name="_GoBack"/>
      <w:bookmarkEnd w:id="0"/>
      <w:r>
        <w:t xml:space="preserve"> пользовательского ввода.</w:t>
      </w:r>
    </w:p>
    <w:p w:rsidR="003C5E46" w:rsidRDefault="000720DA" w:rsidP="00CD3801">
      <w:pPr>
        <w:pStyle w:val="a0"/>
        <w:tabs>
          <w:tab w:val="left" w:pos="1680"/>
        </w:tabs>
      </w:pPr>
      <w:r>
        <w:tab/>
      </w:r>
    </w:p>
    <w:p w:rsidR="00980C59" w:rsidRPr="00F331F9" w:rsidRDefault="00980C59" w:rsidP="00CD3801">
      <w:pPr>
        <w:pStyle w:val="a0"/>
        <w:tabs>
          <w:tab w:val="left" w:pos="1680"/>
        </w:tabs>
      </w:pPr>
    </w:p>
    <w:p w:rsidR="000720DA" w:rsidRPr="0027748F" w:rsidRDefault="000720DA" w:rsidP="00CD3801">
      <w:pPr>
        <w:shd w:val="clear" w:color="auto" w:fill="DAEEF3" w:themeFill="accent5" w:themeFillTint="33"/>
        <w:rPr>
          <w:b/>
        </w:rPr>
      </w:pPr>
      <w:r w:rsidRPr="0027748F">
        <w:rPr>
          <w:b/>
        </w:rPr>
        <w:t>Изучив материал данного занятия</w:t>
      </w:r>
      <w:r>
        <w:rPr>
          <w:b/>
        </w:rPr>
        <w:t>,</w:t>
      </w:r>
      <w:r w:rsidRPr="0027748F">
        <w:rPr>
          <w:b/>
        </w:rPr>
        <w:t xml:space="preserve"> учащийся сможет:</w:t>
      </w:r>
    </w:p>
    <w:p w:rsidR="003C5E46" w:rsidRPr="000720DA" w:rsidRDefault="003C5E46" w:rsidP="00CD3801">
      <w:pPr>
        <w:pStyle w:val="a0"/>
      </w:pPr>
    </w:p>
    <w:p w:rsidR="003E04D2" w:rsidRPr="00DA01AE" w:rsidRDefault="00DA01AE" w:rsidP="003E04D2">
      <w:pPr>
        <w:pStyle w:val="ac"/>
        <w:numPr>
          <w:ilvl w:val="0"/>
          <w:numId w:val="3"/>
        </w:numPr>
      </w:pPr>
      <w:r>
        <w:t xml:space="preserve">Использовать встроенные директивы </w:t>
      </w:r>
      <w:r>
        <w:rPr>
          <w:lang w:val="en-US"/>
        </w:rPr>
        <w:t>AngularJS</w:t>
      </w:r>
      <w:r>
        <w:t xml:space="preserve"> для манипулирования элементами </w:t>
      </w:r>
      <w:r>
        <w:rPr>
          <w:lang w:val="en-US"/>
        </w:rPr>
        <w:t>DOM</w:t>
      </w:r>
      <w:r w:rsidR="00B77B83" w:rsidRPr="00DA01AE">
        <w:t>.</w:t>
      </w:r>
    </w:p>
    <w:p w:rsidR="00B77B83" w:rsidRPr="00B77B83" w:rsidRDefault="00DA01AE" w:rsidP="003E04D2">
      <w:pPr>
        <w:pStyle w:val="ac"/>
        <w:numPr>
          <w:ilvl w:val="0"/>
          <w:numId w:val="3"/>
        </w:numPr>
      </w:pPr>
      <w:r>
        <w:t>Понимать работу этих директив и их ключевые отличия</w:t>
      </w:r>
      <w:r w:rsidR="00B77B83">
        <w:t>.</w:t>
      </w:r>
    </w:p>
    <w:p w:rsidR="00B77B83" w:rsidRDefault="00DA01AE" w:rsidP="003E04D2">
      <w:pPr>
        <w:pStyle w:val="ac"/>
        <w:numPr>
          <w:ilvl w:val="0"/>
          <w:numId w:val="3"/>
        </w:numPr>
      </w:pPr>
      <w:r>
        <w:t xml:space="preserve">Обрабатывать стандартные события </w:t>
      </w:r>
      <w:r>
        <w:rPr>
          <w:lang w:val="en-US"/>
        </w:rPr>
        <w:t>JavaScript</w:t>
      </w:r>
      <w:r w:rsidRPr="00DA01AE">
        <w:t xml:space="preserve"> </w:t>
      </w:r>
      <w:r>
        <w:t xml:space="preserve">используя </w:t>
      </w:r>
      <w:r>
        <w:rPr>
          <w:lang w:val="en-US"/>
        </w:rPr>
        <w:t>AngularJS</w:t>
      </w:r>
      <w:r w:rsidR="00B77B83">
        <w:t>.</w:t>
      </w:r>
    </w:p>
    <w:p w:rsidR="00B77B83" w:rsidRDefault="00DA01AE" w:rsidP="003E04D2">
      <w:pPr>
        <w:pStyle w:val="ac"/>
        <w:numPr>
          <w:ilvl w:val="0"/>
          <w:numId w:val="3"/>
        </w:numPr>
      </w:pPr>
      <w:r>
        <w:t xml:space="preserve">Создавать свои директивы </w:t>
      </w:r>
      <w:r>
        <w:rPr>
          <w:lang w:val="en-US"/>
        </w:rPr>
        <w:t>angular</w:t>
      </w:r>
      <w:r w:rsidRPr="00DA01AE">
        <w:t xml:space="preserve"> </w:t>
      </w:r>
      <w:r>
        <w:t>для обработки событий</w:t>
      </w:r>
      <w:r w:rsidR="00B77B83" w:rsidRPr="007E6A14">
        <w:t>.</w:t>
      </w:r>
    </w:p>
    <w:p w:rsidR="00DA01AE" w:rsidRDefault="00DA01AE" w:rsidP="003E04D2">
      <w:pPr>
        <w:pStyle w:val="ac"/>
        <w:numPr>
          <w:ilvl w:val="0"/>
          <w:numId w:val="3"/>
        </w:numPr>
      </w:pPr>
      <w:r>
        <w:t xml:space="preserve">Использовать специальные атрибуты </w:t>
      </w:r>
      <w:r>
        <w:rPr>
          <w:lang w:val="en-US"/>
        </w:rPr>
        <w:t>AngularJS.</w:t>
      </w:r>
    </w:p>
    <w:p w:rsidR="00290348" w:rsidRDefault="00290348" w:rsidP="00CD3801">
      <w:pPr>
        <w:pStyle w:val="a0"/>
      </w:pPr>
    </w:p>
    <w:p w:rsidR="00290348" w:rsidRDefault="00290348" w:rsidP="00CD3801">
      <w:pPr>
        <w:pStyle w:val="a0"/>
      </w:pPr>
    </w:p>
    <w:p w:rsidR="00980C59" w:rsidRDefault="00980C59" w:rsidP="00CD3801">
      <w:pPr>
        <w:pStyle w:val="a0"/>
      </w:pPr>
    </w:p>
    <w:p w:rsidR="000720DA" w:rsidRPr="00F331F9" w:rsidRDefault="000720DA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>
        <w:t>Содержание урока</w:t>
      </w:r>
    </w:p>
    <w:p w:rsidR="004D0DE7" w:rsidRDefault="004D0DE7" w:rsidP="00CD3801">
      <w:pPr>
        <w:pStyle w:val="a0"/>
      </w:pPr>
    </w:p>
    <w:p w:rsidR="00DA01AE" w:rsidRPr="00511CC2" w:rsidRDefault="00DA01AE" w:rsidP="00DA01AE">
      <w:pPr>
        <w:pStyle w:val="a0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Работа над добавлением, удалением, отображением </w:t>
      </w:r>
      <w:r>
        <w:rPr>
          <w:sz w:val="20"/>
          <w:szCs w:val="20"/>
          <w:lang w:val="en-US"/>
        </w:rPr>
        <w:t>DOM</w:t>
      </w:r>
      <w:r w:rsidRPr="007E56E1">
        <w:rPr>
          <w:sz w:val="20"/>
          <w:szCs w:val="20"/>
        </w:rPr>
        <w:t xml:space="preserve"> </w:t>
      </w:r>
      <w:r>
        <w:rPr>
          <w:sz w:val="20"/>
          <w:szCs w:val="20"/>
        </w:rPr>
        <w:t>элементов.</w:t>
      </w:r>
    </w:p>
    <w:p w:rsidR="00DA01AE" w:rsidRDefault="00DA01AE" w:rsidP="00DA01AE">
      <w:pPr>
        <w:pStyle w:val="a0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Работа со стилями.</w:t>
      </w:r>
    </w:p>
    <w:p w:rsidR="00DA01AE" w:rsidRPr="00F25B96" w:rsidRDefault="00DA01AE" w:rsidP="00DA01AE">
      <w:pPr>
        <w:pStyle w:val="a0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Обработка событий.</w:t>
      </w:r>
    </w:p>
    <w:p w:rsidR="00DA01AE" w:rsidRDefault="00DA01AE" w:rsidP="00DA01AE">
      <w:pPr>
        <w:pStyle w:val="a0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Работа с формами.</w:t>
      </w:r>
    </w:p>
    <w:p w:rsidR="00DA01AE" w:rsidRDefault="00DA01AE" w:rsidP="00DA01AE">
      <w:pPr>
        <w:pStyle w:val="a0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Валидация пользовательского ввода.</w:t>
      </w:r>
    </w:p>
    <w:p w:rsidR="00CD3801" w:rsidRPr="003E04D2" w:rsidRDefault="00CD3801" w:rsidP="00CD3801">
      <w:pPr>
        <w:pStyle w:val="a0"/>
        <w:rPr>
          <w:sz w:val="20"/>
          <w:szCs w:val="20"/>
        </w:rPr>
      </w:pPr>
    </w:p>
    <w:p w:rsidR="000720DA" w:rsidRPr="00F331F9" w:rsidRDefault="000720DA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>
        <w:t>Резюме</w:t>
      </w:r>
    </w:p>
    <w:p w:rsidR="00DA01AE" w:rsidRDefault="00DA01AE" w:rsidP="00DA01AE">
      <w:pPr>
        <w:pStyle w:val="ac"/>
        <w:ind w:left="1440"/>
      </w:pPr>
    </w:p>
    <w:p w:rsidR="00DA01AE" w:rsidRDefault="00DA01AE" w:rsidP="00DA01AE">
      <w:pPr>
        <w:pStyle w:val="ac"/>
        <w:numPr>
          <w:ilvl w:val="0"/>
          <w:numId w:val="23"/>
        </w:numPr>
        <w:ind w:left="1080"/>
      </w:pPr>
      <w:r w:rsidRPr="00DA01AE">
        <w:t xml:space="preserve">Для отображения или скрытия элементов используются директивы </w:t>
      </w:r>
      <w:r w:rsidRPr="00DA01AE">
        <w:rPr>
          <w:b/>
          <w:u w:val="single"/>
          <w:lang w:val="en-US"/>
        </w:rPr>
        <w:t>ng</w:t>
      </w:r>
      <w:r w:rsidRPr="00DA01AE">
        <w:rPr>
          <w:b/>
          <w:u w:val="single"/>
        </w:rPr>
        <w:t>-</w:t>
      </w:r>
      <w:r w:rsidRPr="00DA01AE">
        <w:rPr>
          <w:b/>
          <w:u w:val="single"/>
          <w:lang w:val="en-US"/>
        </w:rPr>
        <w:t>show</w:t>
      </w:r>
      <w:r w:rsidRPr="00DA01AE">
        <w:t xml:space="preserve"> и </w:t>
      </w:r>
      <w:r w:rsidRPr="00DA01AE">
        <w:rPr>
          <w:b/>
          <w:u w:val="single"/>
          <w:lang w:val="en-US"/>
        </w:rPr>
        <w:t>ng</w:t>
      </w:r>
      <w:r w:rsidRPr="00DA01AE">
        <w:rPr>
          <w:b/>
          <w:u w:val="single"/>
        </w:rPr>
        <w:t>-</w:t>
      </w:r>
      <w:r w:rsidRPr="00DA01AE">
        <w:rPr>
          <w:b/>
          <w:u w:val="single"/>
          <w:lang w:val="en-US"/>
        </w:rPr>
        <w:t>hide</w:t>
      </w:r>
      <w:r w:rsidRPr="00DA01AE">
        <w:t xml:space="preserve">. В зависимости от условия они добавляют или удаляют у элемента </w:t>
      </w:r>
      <w:r w:rsidRPr="00DA01AE">
        <w:rPr>
          <w:lang w:val="en-US"/>
        </w:rPr>
        <w:t>css</w:t>
      </w:r>
      <w:r w:rsidRPr="00DA01AE">
        <w:t xml:space="preserve"> атрибут </w:t>
      </w:r>
      <w:r w:rsidRPr="00DA01AE">
        <w:rPr>
          <w:lang w:val="en-US"/>
        </w:rPr>
        <w:t>display</w:t>
      </w:r>
      <w:r w:rsidRPr="00DA01AE">
        <w:t xml:space="preserve">: </w:t>
      </w:r>
      <w:r w:rsidRPr="00DA01AE">
        <w:rPr>
          <w:lang w:val="en-US"/>
        </w:rPr>
        <w:t>none</w:t>
      </w:r>
      <w:r w:rsidRPr="00DA01AE">
        <w:t xml:space="preserve">. В таком случае элемент просто скрывается от пользователя, но продолжает содержатся в </w:t>
      </w:r>
      <w:r w:rsidRPr="00DA01AE">
        <w:rPr>
          <w:lang w:val="en-US"/>
        </w:rPr>
        <w:t>DOM</w:t>
      </w:r>
      <w:r w:rsidRPr="00DA01AE">
        <w:t xml:space="preserve"> что может повлечь за собой некоторые последствия. Основное различие между </w:t>
      </w:r>
      <w:r w:rsidRPr="00DA01AE">
        <w:rPr>
          <w:lang w:val="en-US"/>
        </w:rPr>
        <w:t>ng</w:t>
      </w:r>
      <w:r w:rsidRPr="00DA01AE">
        <w:t>-</w:t>
      </w:r>
      <w:r w:rsidRPr="00DA01AE">
        <w:rPr>
          <w:lang w:val="en-US"/>
        </w:rPr>
        <w:t>show</w:t>
      </w:r>
      <w:r w:rsidRPr="00DA01AE">
        <w:t xml:space="preserve"> и </w:t>
      </w:r>
      <w:r w:rsidRPr="00DA01AE">
        <w:rPr>
          <w:lang w:val="en-US"/>
        </w:rPr>
        <w:t>ng</w:t>
      </w:r>
      <w:r w:rsidRPr="00DA01AE">
        <w:t>-</w:t>
      </w:r>
      <w:r w:rsidRPr="00DA01AE">
        <w:rPr>
          <w:lang w:val="en-US"/>
        </w:rPr>
        <w:t>hide</w:t>
      </w:r>
      <w:r w:rsidRPr="00DA01AE">
        <w:t xml:space="preserve"> состоит в том, что </w:t>
      </w:r>
      <w:r w:rsidRPr="00DA01AE">
        <w:rPr>
          <w:lang w:val="en-US"/>
        </w:rPr>
        <w:t>ng</w:t>
      </w:r>
      <w:r w:rsidRPr="00DA01AE">
        <w:t>-</w:t>
      </w:r>
      <w:r w:rsidRPr="00DA01AE">
        <w:rPr>
          <w:lang w:val="en-US"/>
        </w:rPr>
        <w:t>show</w:t>
      </w:r>
      <w:r w:rsidRPr="00DA01AE">
        <w:t xml:space="preserve"> прячет элемент, когда выражение равно </w:t>
      </w:r>
      <w:r w:rsidRPr="00DA01AE">
        <w:rPr>
          <w:lang w:val="en-US"/>
        </w:rPr>
        <w:t>false</w:t>
      </w:r>
      <w:r w:rsidRPr="00DA01AE">
        <w:t xml:space="preserve">, а </w:t>
      </w:r>
      <w:r w:rsidRPr="00DA01AE">
        <w:rPr>
          <w:lang w:val="en-US"/>
        </w:rPr>
        <w:t>ng</w:t>
      </w:r>
      <w:r w:rsidRPr="00DA01AE">
        <w:t>-</w:t>
      </w:r>
      <w:r w:rsidRPr="00DA01AE">
        <w:rPr>
          <w:lang w:val="en-US"/>
        </w:rPr>
        <w:t>hide</w:t>
      </w:r>
      <w:r w:rsidRPr="00A01C76">
        <w:t>,</w:t>
      </w:r>
      <w:r w:rsidRPr="00DA01AE">
        <w:t xml:space="preserve"> когда выражение равно </w:t>
      </w:r>
      <w:r w:rsidRPr="00DA01AE">
        <w:rPr>
          <w:lang w:val="en-US"/>
        </w:rPr>
        <w:t>true</w:t>
      </w:r>
      <w:r w:rsidRPr="00DA01AE">
        <w:t>.</w:t>
      </w:r>
    </w:p>
    <w:p w:rsidR="00DA01AE" w:rsidRPr="00DA01AE" w:rsidRDefault="00DA01AE" w:rsidP="00DA01AE">
      <w:pPr>
        <w:pStyle w:val="ac"/>
        <w:numPr>
          <w:ilvl w:val="0"/>
          <w:numId w:val="23"/>
        </w:numPr>
        <w:ind w:left="1080"/>
      </w:pPr>
      <w:r w:rsidRPr="00DA01AE">
        <w:t xml:space="preserve">Для удаления или добавления элемента в </w:t>
      </w:r>
      <w:r w:rsidRPr="00DA01AE">
        <w:rPr>
          <w:lang w:val="en-US"/>
        </w:rPr>
        <w:t>DOM</w:t>
      </w:r>
      <w:r w:rsidRPr="00DA01AE">
        <w:t xml:space="preserve"> в зависимости от определенного условия, значение которого может определятся привязкой данных следует использовать директиву </w:t>
      </w:r>
      <w:r w:rsidRPr="00DA01AE">
        <w:rPr>
          <w:b/>
          <w:u w:val="single"/>
          <w:lang w:val="en-US"/>
        </w:rPr>
        <w:t>ng</w:t>
      </w:r>
      <w:r w:rsidRPr="00DA01AE">
        <w:rPr>
          <w:b/>
          <w:u w:val="single"/>
        </w:rPr>
        <w:t>-</w:t>
      </w:r>
      <w:r w:rsidRPr="00DA01AE">
        <w:rPr>
          <w:b/>
          <w:u w:val="single"/>
          <w:lang w:val="en-US"/>
        </w:rPr>
        <w:t>if</w:t>
      </w:r>
      <w:r w:rsidRPr="00DA01AE">
        <w:t xml:space="preserve">. Эта директива в отличии от </w:t>
      </w:r>
      <w:r w:rsidRPr="00DA01AE">
        <w:rPr>
          <w:lang w:val="en-US"/>
        </w:rPr>
        <w:t>ng</w:t>
      </w:r>
      <w:r w:rsidRPr="00DA01AE">
        <w:t>-</w:t>
      </w:r>
      <w:r w:rsidRPr="00DA01AE">
        <w:rPr>
          <w:lang w:val="en-US"/>
        </w:rPr>
        <w:t>show</w:t>
      </w:r>
      <w:r w:rsidRPr="00DA01AE">
        <w:t xml:space="preserve"> &amp; </w:t>
      </w:r>
      <w:r w:rsidRPr="00DA01AE">
        <w:rPr>
          <w:lang w:val="en-US"/>
        </w:rPr>
        <w:t>ng</w:t>
      </w:r>
      <w:r w:rsidRPr="00DA01AE">
        <w:t>-</w:t>
      </w:r>
      <w:r w:rsidRPr="00DA01AE">
        <w:rPr>
          <w:lang w:val="en-US"/>
        </w:rPr>
        <w:t>hide</w:t>
      </w:r>
      <w:r w:rsidRPr="00DA01AE">
        <w:t xml:space="preserve"> директив не скрывает видимость элемента, а попросту удаляет или добавляет его в </w:t>
      </w:r>
      <w:r w:rsidRPr="00DA01AE">
        <w:rPr>
          <w:lang w:val="en-US"/>
        </w:rPr>
        <w:t>DOM</w:t>
      </w:r>
      <w:r w:rsidRPr="00DA01AE">
        <w:t>.</w:t>
      </w:r>
    </w:p>
    <w:p w:rsidR="00DA01AE" w:rsidRPr="00DA01AE" w:rsidRDefault="00DA01AE" w:rsidP="00DA01AE">
      <w:pPr>
        <w:pStyle w:val="ac"/>
        <w:numPr>
          <w:ilvl w:val="0"/>
          <w:numId w:val="23"/>
        </w:numPr>
        <w:ind w:left="1080"/>
      </w:pPr>
      <w:r w:rsidRPr="00DA01AE">
        <w:t xml:space="preserve">Для управления стилями в </w:t>
      </w:r>
      <w:r w:rsidRPr="00DA01AE">
        <w:rPr>
          <w:lang w:val="en-US"/>
        </w:rPr>
        <w:t>AngularJS</w:t>
      </w:r>
      <w:r w:rsidRPr="00DA01AE">
        <w:t xml:space="preserve"> используются директивы </w:t>
      </w:r>
      <w:r w:rsidRPr="00DA01AE">
        <w:rPr>
          <w:b/>
          <w:u w:val="single"/>
          <w:lang w:val="en-US"/>
        </w:rPr>
        <w:t>ng</w:t>
      </w:r>
      <w:r w:rsidRPr="00DA01AE">
        <w:rPr>
          <w:b/>
          <w:u w:val="single"/>
        </w:rPr>
        <w:t>-</w:t>
      </w:r>
      <w:r w:rsidRPr="00DA01AE">
        <w:rPr>
          <w:b/>
          <w:u w:val="single"/>
          <w:lang w:val="en-US"/>
        </w:rPr>
        <w:t>class</w:t>
      </w:r>
      <w:r w:rsidRPr="00DA01AE">
        <w:t xml:space="preserve"> и </w:t>
      </w:r>
      <w:r w:rsidRPr="00DA01AE">
        <w:rPr>
          <w:b/>
          <w:u w:val="single"/>
          <w:lang w:val="en-US"/>
        </w:rPr>
        <w:t>ng</w:t>
      </w:r>
      <w:r w:rsidRPr="00DA01AE">
        <w:rPr>
          <w:b/>
          <w:u w:val="single"/>
        </w:rPr>
        <w:t>-</w:t>
      </w:r>
      <w:r w:rsidRPr="00DA01AE">
        <w:rPr>
          <w:b/>
          <w:u w:val="single"/>
          <w:lang w:val="en-US"/>
        </w:rPr>
        <w:t>style</w:t>
      </w:r>
      <w:r w:rsidRPr="00DA01AE">
        <w:t xml:space="preserve">. Директива </w:t>
      </w:r>
      <w:r w:rsidRPr="00DA01AE">
        <w:rPr>
          <w:lang w:val="en-US"/>
        </w:rPr>
        <w:t>ng</w:t>
      </w:r>
      <w:r w:rsidRPr="00DA01AE">
        <w:t>-</w:t>
      </w:r>
      <w:r w:rsidRPr="00DA01AE">
        <w:rPr>
          <w:lang w:val="en-US"/>
        </w:rPr>
        <w:t>class</w:t>
      </w:r>
      <w:r w:rsidRPr="00DA01AE">
        <w:t xml:space="preserve"> используется для применения </w:t>
      </w:r>
      <w:r w:rsidRPr="00DA01AE">
        <w:rPr>
          <w:lang w:val="en-US"/>
        </w:rPr>
        <w:t>css</w:t>
      </w:r>
      <w:r w:rsidRPr="00DA01AE">
        <w:t xml:space="preserve"> класса к элементу, </w:t>
      </w:r>
      <w:r w:rsidRPr="00DA01AE">
        <w:rPr>
          <w:lang w:val="en-US"/>
        </w:rPr>
        <w:t>ng</w:t>
      </w:r>
      <w:r w:rsidRPr="00DA01AE">
        <w:t>-</w:t>
      </w:r>
      <w:r w:rsidRPr="00DA01AE">
        <w:rPr>
          <w:lang w:val="en-US"/>
        </w:rPr>
        <w:t>style</w:t>
      </w:r>
      <w:r w:rsidRPr="00DA01AE">
        <w:t xml:space="preserve"> применяет стиль непосредственно к элементу, но при этом предоставляет возможность динамически изменять значения как </w:t>
      </w:r>
      <w:r w:rsidRPr="00DA01AE">
        <w:rPr>
          <w:lang w:val="en-US"/>
        </w:rPr>
        <w:t>css</w:t>
      </w:r>
      <w:r w:rsidRPr="00DA01AE">
        <w:t xml:space="preserve"> атрибутов, так и их содержимого. Так же существуют вспомогательные директивы </w:t>
      </w:r>
      <w:r w:rsidRPr="00DA01AE">
        <w:rPr>
          <w:b/>
          <w:u w:val="single"/>
          <w:lang w:val="en-US"/>
        </w:rPr>
        <w:t>ng</w:t>
      </w:r>
      <w:r w:rsidRPr="00DA01AE">
        <w:rPr>
          <w:b/>
          <w:u w:val="single"/>
        </w:rPr>
        <w:t>-</w:t>
      </w:r>
      <w:r w:rsidRPr="00DA01AE">
        <w:rPr>
          <w:b/>
          <w:u w:val="single"/>
          <w:lang w:val="en-US"/>
        </w:rPr>
        <w:t>class</w:t>
      </w:r>
      <w:r w:rsidRPr="00DA01AE">
        <w:rPr>
          <w:b/>
          <w:u w:val="single"/>
        </w:rPr>
        <w:t>-</w:t>
      </w:r>
      <w:r w:rsidRPr="00DA01AE">
        <w:rPr>
          <w:b/>
          <w:u w:val="single"/>
          <w:lang w:val="en-US"/>
        </w:rPr>
        <w:t>even</w:t>
      </w:r>
      <w:r w:rsidRPr="00DA01AE">
        <w:t xml:space="preserve"> и</w:t>
      </w:r>
      <w:r>
        <w:rPr>
          <w:b/>
          <w:u w:val="single"/>
        </w:rPr>
        <w:t xml:space="preserve"> </w:t>
      </w:r>
      <w:r w:rsidRPr="00DA01AE">
        <w:rPr>
          <w:b/>
          <w:u w:val="single"/>
          <w:lang w:val="en-US"/>
        </w:rPr>
        <w:t>ng</w:t>
      </w:r>
      <w:r w:rsidRPr="00DA01AE">
        <w:rPr>
          <w:b/>
          <w:u w:val="single"/>
        </w:rPr>
        <w:t>-</w:t>
      </w:r>
      <w:r w:rsidRPr="00DA01AE">
        <w:rPr>
          <w:b/>
          <w:u w:val="single"/>
          <w:lang w:val="en-US"/>
        </w:rPr>
        <w:t>class</w:t>
      </w:r>
      <w:r w:rsidRPr="00DA01AE">
        <w:rPr>
          <w:b/>
          <w:u w:val="single"/>
        </w:rPr>
        <w:t>-</w:t>
      </w:r>
      <w:r w:rsidRPr="00DA01AE">
        <w:rPr>
          <w:b/>
          <w:u w:val="single"/>
          <w:lang w:val="en-US"/>
        </w:rPr>
        <w:t>odd</w:t>
      </w:r>
      <w:r w:rsidRPr="00DA01AE">
        <w:rPr>
          <w:b/>
          <w:u w:val="single"/>
        </w:rPr>
        <w:t xml:space="preserve"> </w:t>
      </w:r>
      <w:r w:rsidRPr="00DA01AE">
        <w:t xml:space="preserve">для указания </w:t>
      </w:r>
      <w:r w:rsidRPr="00DA01AE">
        <w:rPr>
          <w:lang w:val="en-US"/>
        </w:rPr>
        <w:t>css</w:t>
      </w:r>
      <w:r w:rsidRPr="00DA01AE">
        <w:t xml:space="preserve"> класса четным или нечетным элементам.</w:t>
      </w:r>
    </w:p>
    <w:p w:rsidR="00DA01AE" w:rsidRPr="00DA01AE" w:rsidRDefault="00DA01AE" w:rsidP="00DA01AE">
      <w:pPr>
        <w:pStyle w:val="ac"/>
        <w:numPr>
          <w:ilvl w:val="0"/>
          <w:numId w:val="23"/>
        </w:numPr>
        <w:ind w:left="1080"/>
      </w:pPr>
      <w:r w:rsidRPr="00DA01AE">
        <w:rPr>
          <w:lang w:val="en-US"/>
        </w:rPr>
        <w:t>AngularJS</w:t>
      </w:r>
      <w:r w:rsidRPr="00DA01AE">
        <w:t xml:space="preserve"> предоставляет множество оберток над стандартными событиями </w:t>
      </w:r>
      <w:r w:rsidRPr="00DA01AE">
        <w:rPr>
          <w:lang w:val="en-US"/>
        </w:rPr>
        <w:t>JavaScript</w:t>
      </w:r>
      <w:r w:rsidRPr="00DA01AE">
        <w:t xml:space="preserve"> которые позволяют обрабатывать эти же события в приложении </w:t>
      </w:r>
      <w:r w:rsidRPr="00DA01AE">
        <w:rPr>
          <w:lang w:val="en-US"/>
        </w:rPr>
        <w:t>angular</w:t>
      </w:r>
      <w:r w:rsidRPr="00DA01AE">
        <w:t xml:space="preserve">. Но в </w:t>
      </w:r>
      <w:r w:rsidRPr="00DA01AE">
        <w:rPr>
          <w:lang w:val="en-US"/>
        </w:rPr>
        <w:t>AngularJS</w:t>
      </w:r>
      <w:r w:rsidRPr="00DA01AE">
        <w:t xml:space="preserve"> не предусмотрена событийная модель </w:t>
      </w:r>
      <w:r w:rsidRPr="00DA01AE">
        <w:rPr>
          <w:lang w:val="en-US"/>
        </w:rPr>
        <w:t>DOM</w:t>
      </w:r>
      <w:r w:rsidRPr="00DA01AE">
        <w:t xml:space="preserve"> </w:t>
      </w:r>
      <w:r w:rsidRPr="00DA01AE">
        <w:rPr>
          <w:lang w:val="en-US"/>
        </w:rPr>
        <w:t>level</w:t>
      </w:r>
      <w:r w:rsidRPr="00DA01AE">
        <w:t xml:space="preserve"> 2 что может показаться странным, так что здесь придётся задавать обработчики на события прямо в разметке. </w:t>
      </w:r>
    </w:p>
    <w:p w:rsidR="00DA01AE" w:rsidRPr="00DA01AE" w:rsidRDefault="00DA01AE" w:rsidP="00DA01AE">
      <w:pPr>
        <w:pStyle w:val="ac"/>
        <w:ind w:left="1080"/>
        <w:rPr>
          <w:lang w:val="en-US"/>
        </w:rPr>
      </w:pPr>
      <w:r w:rsidRPr="00DA01AE">
        <w:rPr>
          <w:lang w:val="en-US"/>
        </w:rPr>
        <w:lastRenderedPageBreak/>
        <w:t>&lt;button ng-click=“handler ($event)”&gt;</w:t>
      </w:r>
    </w:p>
    <w:p w:rsidR="00DA01AE" w:rsidRPr="00DA01AE" w:rsidRDefault="00DA01AE" w:rsidP="00DA01AE">
      <w:pPr>
        <w:pStyle w:val="ac"/>
        <w:ind w:left="1080"/>
      </w:pPr>
      <w:r w:rsidRPr="00DA01AE">
        <w:t xml:space="preserve">Так же </w:t>
      </w:r>
      <w:r w:rsidRPr="00DA01AE">
        <w:rPr>
          <w:lang w:val="en-US"/>
        </w:rPr>
        <w:t>angular</w:t>
      </w:r>
      <w:r w:rsidRPr="00DA01AE">
        <w:t xml:space="preserve"> предоставляет вам возможность создавать свои директивы для обработки событий.</w:t>
      </w:r>
    </w:p>
    <w:p w:rsidR="00DA01AE" w:rsidRPr="00DA01AE" w:rsidRDefault="00DA01AE" w:rsidP="00DA01AE">
      <w:pPr>
        <w:pStyle w:val="ac"/>
        <w:numPr>
          <w:ilvl w:val="0"/>
          <w:numId w:val="23"/>
        </w:numPr>
        <w:ind w:left="1080"/>
      </w:pPr>
      <w:r w:rsidRPr="00DA01AE">
        <w:t xml:space="preserve">В </w:t>
      </w:r>
      <w:r w:rsidRPr="00DA01AE">
        <w:rPr>
          <w:lang w:val="en-US"/>
        </w:rPr>
        <w:t>angular</w:t>
      </w:r>
      <w:r w:rsidRPr="00DA01AE">
        <w:t xml:space="preserve"> присутствует ряд оберток над стандартными атрибутами: </w:t>
      </w:r>
      <w:r w:rsidRPr="00DA01AE">
        <w:rPr>
          <w:lang w:val="en-US"/>
        </w:rPr>
        <w:t>readonly</w:t>
      </w:r>
      <w:r w:rsidRPr="00DA01AE">
        <w:t xml:space="preserve">, </w:t>
      </w:r>
      <w:r w:rsidRPr="00DA01AE">
        <w:rPr>
          <w:lang w:val="en-US"/>
        </w:rPr>
        <w:t>disabled</w:t>
      </w:r>
      <w:r w:rsidRPr="00DA01AE">
        <w:t xml:space="preserve">, </w:t>
      </w:r>
      <w:r w:rsidRPr="00DA01AE">
        <w:rPr>
          <w:lang w:val="en-US"/>
        </w:rPr>
        <w:t>checked</w:t>
      </w:r>
      <w:r w:rsidRPr="00DA01AE">
        <w:t xml:space="preserve"> и т.д. Это сделано для того чтобы дать возможность использовать </w:t>
      </w:r>
      <w:r w:rsidRPr="00DA01AE">
        <w:rPr>
          <w:lang w:val="en-US"/>
        </w:rPr>
        <w:t>Boolean</w:t>
      </w:r>
      <w:r w:rsidRPr="00DA01AE">
        <w:t xml:space="preserve"> значения с этими атрибутами, так как стандартный функционал этого не предусматривает. Теперь появляется возможность применять тот или иной атрибут в зависимости от значения в модели</w:t>
      </w:r>
    </w:p>
    <w:p w:rsidR="00DA01AE" w:rsidRPr="00DA01AE" w:rsidRDefault="00DA01AE" w:rsidP="00DA01AE">
      <w:pPr>
        <w:pStyle w:val="ac"/>
        <w:ind w:left="1080"/>
      </w:pPr>
      <w:r w:rsidRPr="00DA01AE">
        <w:t>(</w:t>
      </w:r>
      <w:r w:rsidRPr="00DA01AE">
        <w:rPr>
          <w:lang w:val="en-US"/>
        </w:rPr>
        <w:t>true</w:t>
      </w:r>
      <w:r w:rsidRPr="00DA01AE">
        <w:t>/</w:t>
      </w:r>
      <w:r w:rsidRPr="00DA01AE">
        <w:rPr>
          <w:lang w:val="en-US"/>
        </w:rPr>
        <w:t>false</w:t>
      </w:r>
      <w:r w:rsidRPr="00DA01AE">
        <w:t>) что является очень удобно.</w:t>
      </w:r>
    </w:p>
    <w:p w:rsidR="00A01C76" w:rsidRPr="00A01C76" w:rsidRDefault="00A01C76" w:rsidP="00A01C76">
      <w:pPr>
        <w:pStyle w:val="ac"/>
        <w:numPr>
          <w:ilvl w:val="0"/>
          <w:numId w:val="23"/>
        </w:numPr>
        <w:ind w:left="1080"/>
      </w:pPr>
      <w:r w:rsidRPr="00A01C76">
        <w:t xml:space="preserve">Для валидации в </w:t>
      </w:r>
      <w:r w:rsidRPr="00A01C76">
        <w:rPr>
          <w:lang w:val="en-US"/>
        </w:rPr>
        <w:t>AngularJS</w:t>
      </w:r>
      <w:r w:rsidRPr="00A01C76">
        <w:t xml:space="preserve"> существует несколько переменных:</w:t>
      </w:r>
    </w:p>
    <w:p w:rsidR="00F21211" w:rsidRPr="00A01C76" w:rsidRDefault="00F8681F" w:rsidP="00A01C76">
      <w:pPr>
        <w:pStyle w:val="ac"/>
        <w:numPr>
          <w:ilvl w:val="0"/>
          <w:numId w:val="25"/>
        </w:numPr>
      </w:pPr>
      <w:r w:rsidRPr="00A01C76">
        <w:t>$</w:t>
      </w:r>
      <w:r w:rsidRPr="00A01C76">
        <w:rPr>
          <w:lang w:val="en-US"/>
        </w:rPr>
        <w:t>pristine</w:t>
      </w:r>
      <w:r w:rsidRPr="00A01C76">
        <w:t xml:space="preserve"> возвращает </w:t>
      </w:r>
      <w:r w:rsidRPr="00A01C76">
        <w:rPr>
          <w:lang w:val="en-US"/>
        </w:rPr>
        <w:t>true</w:t>
      </w:r>
      <w:r w:rsidRPr="00A01C76">
        <w:t xml:space="preserve"> если пользователь не взаимодействовал с элементом</w:t>
      </w:r>
    </w:p>
    <w:p w:rsidR="00F21211" w:rsidRPr="00A01C76" w:rsidRDefault="00F8681F" w:rsidP="00A01C76">
      <w:pPr>
        <w:pStyle w:val="ac"/>
        <w:numPr>
          <w:ilvl w:val="0"/>
          <w:numId w:val="25"/>
        </w:numPr>
      </w:pPr>
      <w:r w:rsidRPr="00A01C76">
        <w:t>$</w:t>
      </w:r>
      <w:r w:rsidRPr="00A01C76">
        <w:rPr>
          <w:lang w:val="en-US"/>
        </w:rPr>
        <w:t>dirty</w:t>
      </w:r>
      <w:r w:rsidRPr="00A01C76">
        <w:t xml:space="preserve"> возвращает </w:t>
      </w:r>
      <w:r w:rsidRPr="00A01C76">
        <w:rPr>
          <w:lang w:val="en-US"/>
        </w:rPr>
        <w:t>true</w:t>
      </w:r>
      <w:r w:rsidRPr="00A01C76">
        <w:t xml:space="preserve"> если пользователь взаимодействовал с элементом</w:t>
      </w:r>
    </w:p>
    <w:p w:rsidR="00F21211" w:rsidRPr="00A01C76" w:rsidRDefault="00F8681F" w:rsidP="00A01C76">
      <w:pPr>
        <w:pStyle w:val="ac"/>
        <w:numPr>
          <w:ilvl w:val="0"/>
          <w:numId w:val="25"/>
        </w:numPr>
      </w:pPr>
      <w:r w:rsidRPr="00A01C76">
        <w:t>$</w:t>
      </w:r>
      <w:r w:rsidRPr="00A01C76">
        <w:rPr>
          <w:lang w:val="en-US"/>
        </w:rPr>
        <w:t>valid</w:t>
      </w:r>
      <w:r w:rsidRPr="00A01C76">
        <w:t xml:space="preserve"> возвращает </w:t>
      </w:r>
      <w:r w:rsidRPr="00A01C76">
        <w:rPr>
          <w:lang w:val="en-US"/>
        </w:rPr>
        <w:t>true</w:t>
      </w:r>
      <w:r w:rsidRPr="00A01C76">
        <w:t xml:space="preserve"> если форма и ее элементы валидны</w:t>
      </w:r>
    </w:p>
    <w:p w:rsidR="00F21211" w:rsidRPr="00A01C76" w:rsidRDefault="00F8681F" w:rsidP="00A01C76">
      <w:pPr>
        <w:pStyle w:val="ac"/>
        <w:numPr>
          <w:ilvl w:val="0"/>
          <w:numId w:val="25"/>
        </w:numPr>
      </w:pPr>
      <w:r w:rsidRPr="00A01C76">
        <w:t>$</w:t>
      </w:r>
      <w:r w:rsidRPr="00A01C76">
        <w:rPr>
          <w:lang w:val="en-US"/>
        </w:rPr>
        <w:t>invalid</w:t>
      </w:r>
      <w:r w:rsidRPr="00A01C76">
        <w:t xml:space="preserve"> возвращает </w:t>
      </w:r>
      <w:r w:rsidRPr="00A01C76">
        <w:rPr>
          <w:lang w:val="en-US"/>
        </w:rPr>
        <w:t>true</w:t>
      </w:r>
      <w:r w:rsidRPr="00A01C76">
        <w:t xml:space="preserve"> если форма не валидна</w:t>
      </w:r>
    </w:p>
    <w:p w:rsidR="00F21211" w:rsidRPr="00A01C76" w:rsidRDefault="00F8681F" w:rsidP="00A01C76">
      <w:pPr>
        <w:pStyle w:val="ac"/>
        <w:numPr>
          <w:ilvl w:val="0"/>
          <w:numId w:val="25"/>
        </w:numPr>
      </w:pPr>
      <w:r w:rsidRPr="00A01C76">
        <w:t>$</w:t>
      </w:r>
      <w:r w:rsidRPr="00A01C76">
        <w:rPr>
          <w:lang w:val="en-US"/>
        </w:rPr>
        <w:t>error</w:t>
      </w:r>
      <w:r w:rsidRPr="00A01C76">
        <w:t xml:space="preserve"> содержит информацию об ошибках валидации</w:t>
      </w:r>
    </w:p>
    <w:p w:rsidR="00A01C76" w:rsidRPr="00A01C76" w:rsidRDefault="00A01C76" w:rsidP="00A01C76">
      <w:pPr>
        <w:pStyle w:val="ac"/>
        <w:numPr>
          <w:ilvl w:val="0"/>
          <w:numId w:val="23"/>
        </w:numPr>
        <w:ind w:left="1080"/>
      </w:pPr>
      <w:r w:rsidRPr="00A01C76">
        <w:rPr>
          <w:lang w:val="en-US"/>
        </w:rPr>
        <w:t>AngularJS</w:t>
      </w:r>
      <w:r w:rsidRPr="00A01C76">
        <w:t xml:space="preserve"> </w:t>
      </w:r>
      <w:r>
        <w:t xml:space="preserve">для валидации </w:t>
      </w:r>
      <w:r w:rsidRPr="00A01C76">
        <w:t>применяет к элементам классы в зависимости от их состояния:</w:t>
      </w:r>
    </w:p>
    <w:p w:rsidR="00F21211" w:rsidRPr="00A01C76" w:rsidRDefault="00F8681F" w:rsidP="00A01C76">
      <w:pPr>
        <w:pStyle w:val="ac"/>
        <w:numPr>
          <w:ilvl w:val="0"/>
          <w:numId w:val="27"/>
        </w:numPr>
      </w:pPr>
      <w:r w:rsidRPr="00A01C76">
        <w:rPr>
          <w:lang w:val="en-US"/>
        </w:rPr>
        <w:t>ng</w:t>
      </w:r>
      <w:r w:rsidRPr="00A01C76">
        <w:t>-</w:t>
      </w:r>
      <w:r w:rsidRPr="00A01C76">
        <w:rPr>
          <w:lang w:val="en-US"/>
        </w:rPr>
        <w:t>pristine</w:t>
      </w:r>
      <w:r w:rsidRPr="00A01C76">
        <w:t xml:space="preserve"> в этот класс добавляются все элементы с которыми пользователь еще не взаимодействовал</w:t>
      </w:r>
    </w:p>
    <w:p w:rsidR="00F21211" w:rsidRPr="00A01C76" w:rsidRDefault="00F8681F" w:rsidP="00A01C76">
      <w:pPr>
        <w:pStyle w:val="ac"/>
        <w:numPr>
          <w:ilvl w:val="0"/>
          <w:numId w:val="27"/>
        </w:numPr>
      </w:pPr>
      <w:r w:rsidRPr="00A01C76">
        <w:rPr>
          <w:lang w:val="en-US"/>
        </w:rPr>
        <w:t>ng</w:t>
      </w:r>
      <w:r w:rsidRPr="00A01C76">
        <w:t>-</w:t>
      </w:r>
      <w:r w:rsidRPr="00A01C76">
        <w:rPr>
          <w:lang w:val="en-US"/>
        </w:rPr>
        <w:t>dirty</w:t>
      </w:r>
      <w:r w:rsidRPr="00A01C76">
        <w:t xml:space="preserve"> содержит элементы с которыми пользователь взаимодействовал</w:t>
      </w:r>
    </w:p>
    <w:p w:rsidR="00F21211" w:rsidRPr="00A01C76" w:rsidRDefault="00F8681F" w:rsidP="00A01C76">
      <w:pPr>
        <w:pStyle w:val="ac"/>
        <w:numPr>
          <w:ilvl w:val="0"/>
          <w:numId w:val="27"/>
        </w:numPr>
      </w:pPr>
      <w:r w:rsidRPr="00A01C76">
        <w:rPr>
          <w:lang w:val="en-US"/>
        </w:rPr>
        <w:t>ng</w:t>
      </w:r>
      <w:r w:rsidRPr="00A01C76">
        <w:t>-</w:t>
      </w:r>
      <w:r w:rsidRPr="00A01C76">
        <w:rPr>
          <w:lang w:val="en-US"/>
        </w:rPr>
        <w:t xml:space="preserve">valid </w:t>
      </w:r>
      <w:r w:rsidRPr="00A01C76">
        <w:t>класс валидных элементов</w:t>
      </w:r>
    </w:p>
    <w:p w:rsidR="00F21211" w:rsidRPr="00A01C76" w:rsidRDefault="00F8681F" w:rsidP="00A01C76">
      <w:pPr>
        <w:pStyle w:val="ac"/>
        <w:numPr>
          <w:ilvl w:val="0"/>
          <w:numId w:val="27"/>
        </w:numPr>
      </w:pPr>
      <w:r w:rsidRPr="00A01C76">
        <w:rPr>
          <w:lang w:val="en-US"/>
        </w:rPr>
        <w:t>ng</w:t>
      </w:r>
      <w:r w:rsidRPr="00A01C76">
        <w:t>-</w:t>
      </w:r>
      <w:r w:rsidRPr="00A01C76">
        <w:rPr>
          <w:lang w:val="en-US"/>
        </w:rPr>
        <w:t>invalid</w:t>
      </w:r>
      <w:r w:rsidRPr="00A01C76">
        <w:t xml:space="preserve"> класс не валидных элементов</w:t>
      </w:r>
    </w:p>
    <w:p w:rsidR="00A01C76" w:rsidRPr="00A01C76" w:rsidRDefault="00A01C76" w:rsidP="00A01C76">
      <w:pPr>
        <w:pStyle w:val="ac"/>
        <w:ind w:left="1080"/>
      </w:pPr>
      <w:r w:rsidRPr="00A01C76">
        <w:t>Далее определив стили в этих классах можно задавать желаемые стили для каждого этапа валидации</w:t>
      </w:r>
    </w:p>
    <w:p w:rsidR="00DA01AE" w:rsidRPr="00DA01AE" w:rsidRDefault="00DA01AE" w:rsidP="00A01C76">
      <w:pPr>
        <w:pStyle w:val="ac"/>
        <w:ind w:left="1080"/>
      </w:pPr>
    </w:p>
    <w:p w:rsidR="00B77B83" w:rsidRPr="00B77B83" w:rsidRDefault="00B77B83" w:rsidP="00DA01AE">
      <w:pPr>
        <w:pStyle w:val="ac"/>
        <w:ind w:left="360"/>
      </w:pPr>
    </w:p>
    <w:p w:rsidR="000720DA" w:rsidRPr="008F2956" w:rsidRDefault="000720DA" w:rsidP="00CD3801"/>
    <w:p w:rsidR="000720DA" w:rsidRPr="00F331F9" w:rsidRDefault="000720DA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>
        <w:t>Закрепление материала</w:t>
      </w:r>
    </w:p>
    <w:p w:rsidR="000720DA" w:rsidRPr="000720DA" w:rsidRDefault="000720DA" w:rsidP="00CD3801"/>
    <w:p w:rsidR="003E04D2" w:rsidRPr="00B77B83" w:rsidRDefault="007E6A14" w:rsidP="003E04D2">
      <w:pPr>
        <w:pStyle w:val="ac"/>
        <w:numPr>
          <w:ilvl w:val="0"/>
          <w:numId w:val="11"/>
        </w:numPr>
      </w:pPr>
      <w:r>
        <w:t xml:space="preserve">Объясните </w:t>
      </w:r>
      <w:r w:rsidR="00DA01AE">
        <w:t xml:space="preserve">ключевые различия в работе </w:t>
      </w:r>
      <w:r w:rsidR="00DA01AE">
        <w:rPr>
          <w:lang w:val="en-US"/>
        </w:rPr>
        <w:t>ng</w:t>
      </w:r>
      <w:r w:rsidR="00DA01AE" w:rsidRPr="00DA01AE">
        <w:t>-</w:t>
      </w:r>
      <w:r w:rsidR="00DA01AE">
        <w:rPr>
          <w:lang w:val="en-US"/>
        </w:rPr>
        <w:t>show</w:t>
      </w:r>
      <w:r w:rsidR="00DA01AE" w:rsidRPr="00DA01AE">
        <w:t>/</w:t>
      </w:r>
      <w:r w:rsidR="00DA01AE">
        <w:rPr>
          <w:lang w:val="en-US"/>
        </w:rPr>
        <w:t>hide</w:t>
      </w:r>
      <w:r w:rsidR="00DA01AE" w:rsidRPr="00DA01AE">
        <w:t xml:space="preserve"> </w:t>
      </w:r>
      <w:r w:rsidR="00DA01AE">
        <w:t xml:space="preserve">и </w:t>
      </w:r>
      <w:r w:rsidR="00DA01AE">
        <w:rPr>
          <w:lang w:val="en-US"/>
        </w:rPr>
        <w:t>ng</w:t>
      </w:r>
      <w:r w:rsidR="00DA01AE" w:rsidRPr="00DA01AE">
        <w:t>-</w:t>
      </w:r>
      <w:r w:rsidR="00DA01AE">
        <w:rPr>
          <w:lang w:val="en-US"/>
        </w:rPr>
        <w:t>if</w:t>
      </w:r>
      <w:r w:rsidR="00B77B83" w:rsidRPr="007E6A14">
        <w:t>?</w:t>
      </w:r>
    </w:p>
    <w:p w:rsidR="00B77B83" w:rsidRPr="00B77B83" w:rsidRDefault="00DA01AE" w:rsidP="003E04D2">
      <w:pPr>
        <w:pStyle w:val="ac"/>
        <w:numPr>
          <w:ilvl w:val="0"/>
          <w:numId w:val="11"/>
        </w:numPr>
      </w:pPr>
      <w:r>
        <w:t xml:space="preserve">Как можно управлять стилями в </w:t>
      </w:r>
      <w:r>
        <w:rPr>
          <w:lang w:val="en-US"/>
        </w:rPr>
        <w:t>angular</w:t>
      </w:r>
      <w:r w:rsidR="00B77B83" w:rsidRPr="00B77B83">
        <w:t>?</w:t>
      </w:r>
    </w:p>
    <w:p w:rsidR="00B77B83" w:rsidRDefault="00DA01AE" w:rsidP="003E04D2">
      <w:pPr>
        <w:pStyle w:val="ac"/>
        <w:numPr>
          <w:ilvl w:val="0"/>
          <w:numId w:val="11"/>
        </w:numPr>
      </w:pPr>
      <w:r>
        <w:t xml:space="preserve">Перечислите специальные атрибуты </w:t>
      </w:r>
      <w:r>
        <w:rPr>
          <w:lang w:val="en-US"/>
        </w:rPr>
        <w:t>angular</w:t>
      </w:r>
      <w:r w:rsidR="007E6A14" w:rsidRPr="007E6A14">
        <w:t>?</w:t>
      </w:r>
    </w:p>
    <w:p w:rsidR="00A01C76" w:rsidRPr="00A01C76" w:rsidRDefault="00A01C76" w:rsidP="003E04D2">
      <w:pPr>
        <w:pStyle w:val="ac"/>
        <w:numPr>
          <w:ilvl w:val="0"/>
          <w:numId w:val="11"/>
        </w:numPr>
      </w:pPr>
      <w:r>
        <w:t xml:space="preserve">Какой атрибут нужно обязательно задавать для корректной валидации в </w:t>
      </w:r>
      <w:r>
        <w:rPr>
          <w:lang w:val="en-US"/>
        </w:rPr>
        <w:t>Angular</w:t>
      </w:r>
      <w:r w:rsidRPr="00A01C76">
        <w:t>?</w:t>
      </w:r>
    </w:p>
    <w:p w:rsidR="00A01C76" w:rsidRPr="00B77B83" w:rsidRDefault="00A01C76" w:rsidP="003E04D2">
      <w:pPr>
        <w:pStyle w:val="ac"/>
        <w:numPr>
          <w:ilvl w:val="0"/>
          <w:numId w:val="11"/>
        </w:numPr>
      </w:pPr>
      <w:r>
        <w:t>Как работает применение определенных стилей к валидируемым элементам?</w:t>
      </w:r>
    </w:p>
    <w:p w:rsidR="0035379E" w:rsidRPr="005108DD" w:rsidRDefault="0035379E" w:rsidP="0035379E">
      <w:pPr>
        <w:pStyle w:val="a0"/>
        <w:rPr>
          <w:sz w:val="20"/>
          <w:szCs w:val="20"/>
        </w:rPr>
      </w:pPr>
    </w:p>
    <w:p w:rsidR="0035379E" w:rsidRPr="00446894" w:rsidRDefault="0035379E" w:rsidP="0035379E">
      <w:pPr>
        <w:pStyle w:val="a0"/>
        <w:rPr>
          <w:sz w:val="20"/>
          <w:szCs w:val="20"/>
        </w:rPr>
      </w:pPr>
    </w:p>
    <w:p w:rsidR="000720DA" w:rsidRPr="00F331F9" w:rsidRDefault="000720DA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 w:rsidRPr="00F331F9">
        <w:t>Дополнительное задание</w:t>
      </w:r>
    </w:p>
    <w:p w:rsidR="00290348" w:rsidRDefault="00290348" w:rsidP="00CD3801"/>
    <w:p w:rsidR="003E04D2" w:rsidRPr="003E04D2" w:rsidRDefault="003E04D2" w:rsidP="003E04D2">
      <w:r>
        <w:t>Задание</w:t>
      </w:r>
    </w:p>
    <w:p w:rsidR="004D0DE7" w:rsidRDefault="003E04D2" w:rsidP="00CD3801">
      <w:r>
        <w:t>Создайте</w:t>
      </w:r>
      <w:r w:rsidR="00DA01AE">
        <w:t xml:space="preserve"> приложение в котором используется 3 темы для оформления контента, предоставьте пользователю возможность выбирать тему</w:t>
      </w:r>
      <w:r w:rsidRPr="00B22B72">
        <w:t>.</w:t>
      </w:r>
      <w:r w:rsidR="00316F78" w:rsidRPr="00C8528C">
        <w:t xml:space="preserve"> </w:t>
      </w:r>
    </w:p>
    <w:p w:rsidR="00E857BF" w:rsidRDefault="00E857BF" w:rsidP="00CD3801"/>
    <w:p w:rsidR="00E857BF" w:rsidRPr="00F331F9" w:rsidRDefault="00E857BF" w:rsidP="00CD3801">
      <w:pPr>
        <w:pStyle w:val="1"/>
        <w:shd w:val="clear" w:color="auto" w:fill="DAEEF3" w:themeFill="accent5" w:themeFillTint="33"/>
      </w:pPr>
      <w:r>
        <w:t>Самостоятельная деятельность</w:t>
      </w:r>
      <w:r w:rsidRPr="00F331F9">
        <w:t xml:space="preserve"> учащегося</w:t>
      </w:r>
    </w:p>
    <w:p w:rsidR="00E857BF" w:rsidRDefault="00E857BF" w:rsidP="00CD3801"/>
    <w:p w:rsidR="003E04D2" w:rsidRDefault="003E04D2" w:rsidP="003E04D2">
      <w:r>
        <w:t xml:space="preserve">Задание 1 </w:t>
      </w:r>
    </w:p>
    <w:p w:rsidR="00735069" w:rsidRDefault="00DA01AE" w:rsidP="003E04D2">
      <w:r>
        <w:t>Доработайте предыдущий пример добавив возможность при наведении курсора мыши на цвет темы демонстрировать применение этого цвета к контенту, но как только курсор выйдет за элемент в котором отображается цвет темы цвет контента должен вернутся обратно</w:t>
      </w:r>
      <w:r w:rsidR="001E3A42" w:rsidRPr="001E3A42">
        <w:t>.</w:t>
      </w:r>
      <w:r>
        <w:t xml:space="preserve"> Изменить цветовую схему можно по-прежнему только при нажатии на тему. Суть этого примера в создании </w:t>
      </w:r>
      <w:r>
        <w:rPr>
          <w:lang w:val="en-US"/>
        </w:rPr>
        <w:t>preview</w:t>
      </w:r>
      <w:r>
        <w:t xml:space="preserve"> при наведении на цветовые схемы.</w:t>
      </w:r>
    </w:p>
    <w:p w:rsidR="00A01C76" w:rsidRDefault="00A01C76" w:rsidP="003E04D2"/>
    <w:p w:rsidR="00A01C76" w:rsidRDefault="00A01C76" w:rsidP="003E04D2">
      <w:r>
        <w:t>Задание 2</w:t>
      </w:r>
    </w:p>
    <w:p w:rsidR="00A01C76" w:rsidRDefault="00A01C76" w:rsidP="003E04D2">
      <w:r>
        <w:t>Создайте форму для регистрации нового пользователя. Форма должна содержать поля:</w:t>
      </w:r>
    </w:p>
    <w:p w:rsidR="00A01C76" w:rsidRPr="00A40396" w:rsidRDefault="00A01C76" w:rsidP="003E04D2">
      <w:r>
        <w:t xml:space="preserve">ФИО, </w:t>
      </w:r>
      <w:r>
        <w:rPr>
          <w:lang w:val="en-US"/>
        </w:rPr>
        <w:t>email</w:t>
      </w:r>
      <w:r>
        <w:t xml:space="preserve">, телефон, пароль. Реализуйте </w:t>
      </w:r>
      <w:r>
        <w:rPr>
          <w:lang w:val="en-US"/>
        </w:rPr>
        <w:t>real</w:t>
      </w:r>
      <w:r w:rsidRPr="00A01C76">
        <w:t>-</w:t>
      </w:r>
      <w:r>
        <w:rPr>
          <w:lang w:val="en-US"/>
        </w:rPr>
        <w:t>time</w:t>
      </w:r>
      <w:r>
        <w:t xml:space="preserve"> валидацию пользовательского ввода.</w:t>
      </w:r>
    </w:p>
    <w:p w:rsidR="00735069" w:rsidRDefault="00735069" w:rsidP="003E04D2"/>
    <w:p w:rsidR="00E857BF" w:rsidRDefault="00E857BF" w:rsidP="00CD3801"/>
    <w:p w:rsidR="00E857BF" w:rsidRPr="00F331F9" w:rsidRDefault="00E857BF" w:rsidP="00CD3801">
      <w:pPr>
        <w:pStyle w:val="1"/>
        <w:shd w:val="clear" w:color="auto" w:fill="DAEEF3" w:themeFill="accent5" w:themeFillTint="33"/>
        <w:rPr>
          <w:b w:val="0"/>
          <w:bCs w:val="0"/>
        </w:rPr>
      </w:pPr>
      <w:r>
        <w:t>Рекомендуемые</w:t>
      </w:r>
      <w:r w:rsidRPr="00F331F9">
        <w:t xml:space="preserve"> ресурсы</w:t>
      </w:r>
    </w:p>
    <w:p w:rsidR="00E857BF" w:rsidRDefault="00E857BF" w:rsidP="00CD3801"/>
    <w:p w:rsidR="00A01C76" w:rsidRPr="00A40396" w:rsidRDefault="00A01C76" w:rsidP="00CD3801"/>
    <w:p w:rsidR="00EB6B72" w:rsidRPr="00A01C76" w:rsidRDefault="00A01C76" w:rsidP="00CD3801">
      <w:r>
        <w:rPr>
          <w:lang w:val="en-US"/>
        </w:rPr>
        <w:lastRenderedPageBreak/>
        <w:t>Ng</w:t>
      </w:r>
      <w:r w:rsidRPr="00A01C76">
        <w:t>-</w:t>
      </w:r>
      <w:r>
        <w:rPr>
          <w:lang w:val="en-US"/>
        </w:rPr>
        <w:t>show</w:t>
      </w:r>
      <w:r w:rsidRPr="00A01C76">
        <w:t>:</w:t>
      </w:r>
    </w:p>
    <w:p w:rsidR="00A01C76" w:rsidRPr="00A01C76" w:rsidRDefault="000368C5" w:rsidP="00CD3801">
      <w:hyperlink r:id="rId7" w:history="1">
        <w:r w:rsidR="00A01C76" w:rsidRPr="00AB2048">
          <w:rPr>
            <w:rStyle w:val="aa"/>
            <w:lang w:val="en-US"/>
          </w:rPr>
          <w:t>https</w:t>
        </w:r>
        <w:r w:rsidR="00A01C76" w:rsidRPr="00AB2048">
          <w:rPr>
            <w:rStyle w:val="aa"/>
          </w:rPr>
          <w:t>://</w:t>
        </w:r>
        <w:r w:rsidR="00A01C76" w:rsidRPr="00AB2048">
          <w:rPr>
            <w:rStyle w:val="aa"/>
            <w:lang w:val="en-US"/>
          </w:rPr>
          <w:t>docs</w:t>
        </w:r>
        <w:r w:rsidR="00A01C76" w:rsidRPr="00AB2048">
          <w:rPr>
            <w:rStyle w:val="aa"/>
          </w:rPr>
          <w:t>.</w:t>
        </w:r>
        <w:proofErr w:type="spellStart"/>
        <w:r w:rsidR="00A01C76" w:rsidRPr="00AB2048">
          <w:rPr>
            <w:rStyle w:val="aa"/>
            <w:lang w:val="en-US"/>
          </w:rPr>
          <w:t>angularjs</w:t>
        </w:r>
        <w:proofErr w:type="spellEnd"/>
        <w:r w:rsidR="00A01C76" w:rsidRPr="00AB2048">
          <w:rPr>
            <w:rStyle w:val="aa"/>
          </w:rPr>
          <w:t>.</w:t>
        </w:r>
        <w:r w:rsidR="00A01C76" w:rsidRPr="00AB2048">
          <w:rPr>
            <w:rStyle w:val="aa"/>
            <w:lang w:val="en-US"/>
          </w:rPr>
          <w:t>org</w:t>
        </w:r>
        <w:r w:rsidR="00A01C76" w:rsidRPr="00AB2048">
          <w:rPr>
            <w:rStyle w:val="aa"/>
          </w:rPr>
          <w:t>/</w:t>
        </w:r>
        <w:proofErr w:type="spellStart"/>
        <w:r w:rsidR="00A01C76" w:rsidRPr="00AB2048">
          <w:rPr>
            <w:rStyle w:val="aa"/>
            <w:lang w:val="en-US"/>
          </w:rPr>
          <w:t>api</w:t>
        </w:r>
        <w:proofErr w:type="spellEnd"/>
        <w:r w:rsidR="00A01C76" w:rsidRPr="00AB2048">
          <w:rPr>
            <w:rStyle w:val="aa"/>
          </w:rPr>
          <w:t>/</w:t>
        </w:r>
        <w:r w:rsidR="00A01C76" w:rsidRPr="00AB2048">
          <w:rPr>
            <w:rStyle w:val="aa"/>
            <w:lang w:val="en-US"/>
          </w:rPr>
          <w:t>ng</w:t>
        </w:r>
        <w:r w:rsidR="00A01C76" w:rsidRPr="00AB2048">
          <w:rPr>
            <w:rStyle w:val="aa"/>
          </w:rPr>
          <w:t>/</w:t>
        </w:r>
        <w:r w:rsidR="00A01C76" w:rsidRPr="00AB2048">
          <w:rPr>
            <w:rStyle w:val="aa"/>
            <w:lang w:val="en-US"/>
          </w:rPr>
          <w:t>directive</w:t>
        </w:r>
        <w:r w:rsidR="00A01C76" w:rsidRPr="00AB2048">
          <w:rPr>
            <w:rStyle w:val="aa"/>
          </w:rPr>
          <w:t>/</w:t>
        </w:r>
        <w:proofErr w:type="spellStart"/>
        <w:r w:rsidR="00A01C76" w:rsidRPr="00AB2048">
          <w:rPr>
            <w:rStyle w:val="aa"/>
            <w:lang w:val="en-US"/>
          </w:rPr>
          <w:t>ngShow</w:t>
        </w:r>
        <w:proofErr w:type="spellEnd"/>
      </w:hyperlink>
    </w:p>
    <w:p w:rsidR="00A01C76" w:rsidRPr="00A01C76" w:rsidRDefault="00A01C76" w:rsidP="00CD3801">
      <w:r>
        <w:rPr>
          <w:lang w:val="en-US"/>
        </w:rPr>
        <w:t>Ng</w:t>
      </w:r>
      <w:r w:rsidRPr="00A01C76">
        <w:t>-</w:t>
      </w:r>
      <w:r>
        <w:rPr>
          <w:lang w:val="en-US"/>
        </w:rPr>
        <w:t>hide</w:t>
      </w:r>
      <w:r w:rsidRPr="00A01C76">
        <w:t>:</w:t>
      </w:r>
    </w:p>
    <w:p w:rsidR="00A01C76" w:rsidRPr="00A01C76" w:rsidRDefault="000368C5" w:rsidP="00CD3801">
      <w:hyperlink r:id="rId8" w:history="1">
        <w:r w:rsidR="00A01C76" w:rsidRPr="00AB2048">
          <w:rPr>
            <w:rStyle w:val="aa"/>
            <w:lang w:val="en-US"/>
          </w:rPr>
          <w:t>https</w:t>
        </w:r>
        <w:r w:rsidR="00A01C76" w:rsidRPr="00AB2048">
          <w:rPr>
            <w:rStyle w:val="aa"/>
          </w:rPr>
          <w:t>://</w:t>
        </w:r>
        <w:r w:rsidR="00A01C76" w:rsidRPr="00AB2048">
          <w:rPr>
            <w:rStyle w:val="aa"/>
            <w:lang w:val="en-US"/>
          </w:rPr>
          <w:t>docs</w:t>
        </w:r>
        <w:r w:rsidR="00A01C76" w:rsidRPr="00AB2048">
          <w:rPr>
            <w:rStyle w:val="aa"/>
          </w:rPr>
          <w:t>.</w:t>
        </w:r>
        <w:proofErr w:type="spellStart"/>
        <w:r w:rsidR="00A01C76" w:rsidRPr="00AB2048">
          <w:rPr>
            <w:rStyle w:val="aa"/>
            <w:lang w:val="en-US"/>
          </w:rPr>
          <w:t>angularjs</w:t>
        </w:r>
        <w:proofErr w:type="spellEnd"/>
        <w:r w:rsidR="00A01C76" w:rsidRPr="00AB2048">
          <w:rPr>
            <w:rStyle w:val="aa"/>
          </w:rPr>
          <w:t>.</w:t>
        </w:r>
        <w:r w:rsidR="00A01C76" w:rsidRPr="00AB2048">
          <w:rPr>
            <w:rStyle w:val="aa"/>
            <w:lang w:val="en-US"/>
          </w:rPr>
          <w:t>org</w:t>
        </w:r>
        <w:r w:rsidR="00A01C76" w:rsidRPr="00AB2048">
          <w:rPr>
            <w:rStyle w:val="aa"/>
          </w:rPr>
          <w:t>/</w:t>
        </w:r>
        <w:proofErr w:type="spellStart"/>
        <w:r w:rsidR="00A01C76" w:rsidRPr="00AB2048">
          <w:rPr>
            <w:rStyle w:val="aa"/>
            <w:lang w:val="en-US"/>
          </w:rPr>
          <w:t>api</w:t>
        </w:r>
        <w:proofErr w:type="spellEnd"/>
        <w:r w:rsidR="00A01C76" w:rsidRPr="00AB2048">
          <w:rPr>
            <w:rStyle w:val="aa"/>
          </w:rPr>
          <w:t>/</w:t>
        </w:r>
        <w:r w:rsidR="00A01C76" w:rsidRPr="00AB2048">
          <w:rPr>
            <w:rStyle w:val="aa"/>
            <w:lang w:val="en-US"/>
          </w:rPr>
          <w:t>ng</w:t>
        </w:r>
        <w:r w:rsidR="00A01C76" w:rsidRPr="00AB2048">
          <w:rPr>
            <w:rStyle w:val="aa"/>
          </w:rPr>
          <w:t>/</w:t>
        </w:r>
        <w:r w:rsidR="00A01C76" w:rsidRPr="00AB2048">
          <w:rPr>
            <w:rStyle w:val="aa"/>
            <w:lang w:val="en-US"/>
          </w:rPr>
          <w:t>directive</w:t>
        </w:r>
        <w:r w:rsidR="00A01C76" w:rsidRPr="00AB2048">
          <w:rPr>
            <w:rStyle w:val="aa"/>
          </w:rPr>
          <w:t>/</w:t>
        </w:r>
        <w:proofErr w:type="spellStart"/>
        <w:r w:rsidR="00A01C76" w:rsidRPr="00AB2048">
          <w:rPr>
            <w:rStyle w:val="aa"/>
            <w:lang w:val="en-US"/>
          </w:rPr>
          <w:t>ngHide</w:t>
        </w:r>
        <w:proofErr w:type="spellEnd"/>
      </w:hyperlink>
    </w:p>
    <w:p w:rsidR="00A01C76" w:rsidRPr="00A01C76" w:rsidRDefault="00A01C76" w:rsidP="00CD3801">
      <w:r>
        <w:rPr>
          <w:lang w:val="en-US"/>
        </w:rPr>
        <w:t>Ng</w:t>
      </w:r>
      <w:r w:rsidRPr="00A01C76">
        <w:t>-</w:t>
      </w:r>
      <w:r>
        <w:rPr>
          <w:lang w:val="en-US"/>
        </w:rPr>
        <w:t>class</w:t>
      </w:r>
      <w:r w:rsidRPr="00A01C76">
        <w:t>:</w:t>
      </w:r>
    </w:p>
    <w:p w:rsidR="00A01C76" w:rsidRPr="00A01C76" w:rsidRDefault="000368C5" w:rsidP="00CD3801">
      <w:hyperlink r:id="rId9" w:history="1">
        <w:r w:rsidR="00A01C76" w:rsidRPr="00AB2048">
          <w:rPr>
            <w:rStyle w:val="aa"/>
            <w:lang w:val="en-US"/>
          </w:rPr>
          <w:t>https</w:t>
        </w:r>
        <w:r w:rsidR="00A01C76" w:rsidRPr="00AB2048">
          <w:rPr>
            <w:rStyle w:val="aa"/>
          </w:rPr>
          <w:t>://</w:t>
        </w:r>
        <w:r w:rsidR="00A01C76" w:rsidRPr="00AB2048">
          <w:rPr>
            <w:rStyle w:val="aa"/>
            <w:lang w:val="en-US"/>
          </w:rPr>
          <w:t>docs</w:t>
        </w:r>
        <w:r w:rsidR="00A01C76" w:rsidRPr="00AB2048">
          <w:rPr>
            <w:rStyle w:val="aa"/>
          </w:rPr>
          <w:t>.</w:t>
        </w:r>
        <w:proofErr w:type="spellStart"/>
        <w:r w:rsidR="00A01C76" w:rsidRPr="00AB2048">
          <w:rPr>
            <w:rStyle w:val="aa"/>
            <w:lang w:val="en-US"/>
          </w:rPr>
          <w:t>angularjs</w:t>
        </w:r>
        <w:proofErr w:type="spellEnd"/>
        <w:r w:rsidR="00A01C76" w:rsidRPr="00AB2048">
          <w:rPr>
            <w:rStyle w:val="aa"/>
          </w:rPr>
          <w:t>.</w:t>
        </w:r>
        <w:r w:rsidR="00A01C76" w:rsidRPr="00AB2048">
          <w:rPr>
            <w:rStyle w:val="aa"/>
            <w:lang w:val="en-US"/>
          </w:rPr>
          <w:t>org</w:t>
        </w:r>
        <w:r w:rsidR="00A01C76" w:rsidRPr="00AB2048">
          <w:rPr>
            <w:rStyle w:val="aa"/>
          </w:rPr>
          <w:t>/</w:t>
        </w:r>
        <w:proofErr w:type="spellStart"/>
        <w:r w:rsidR="00A01C76" w:rsidRPr="00AB2048">
          <w:rPr>
            <w:rStyle w:val="aa"/>
            <w:lang w:val="en-US"/>
          </w:rPr>
          <w:t>api</w:t>
        </w:r>
        <w:proofErr w:type="spellEnd"/>
        <w:r w:rsidR="00A01C76" w:rsidRPr="00AB2048">
          <w:rPr>
            <w:rStyle w:val="aa"/>
          </w:rPr>
          <w:t>/</w:t>
        </w:r>
        <w:r w:rsidR="00A01C76" w:rsidRPr="00AB2048">
          <w:rPr>
            <w:rStyle w:val="aa"/>
            <w:lang w:val="en-US"/>
          </w:rPr>
          <w:t>ng</w:t>
        </w:r>
        <w:r w:rsidR="00A01C76" w:rsidRPr="00AB2048">
          <w:rPr>
            <w:rStyle w:val="aa"/>
          </w:rPr>
          <w:t>/</w:t>
        </w:r>
        <w:r w:rsidR="00A01C76" w:rsidRPr="00AB2048">
          <w:rPr>
            <w:rStyle w:val="aa"/>
            <w:lang w:val="en-US"/>
          </w:rPr>
          <w:t>directive</w:t>
        </w:r>
        <w:r w:rsidR="00A01C76" w:rsidRPr="00AB2048">
          <w:rPr>
            <w:rStyle w:val="aa"/>
          </w:rPr>
          <w:t>/</w:t>
        </w:r>
        <w:proofErr w:type="spellStart"/>
        <w:r w:rsidR="00A01C76" w:rsidRPr="00AB2048">
          <w:rPr>
            <w:rStyle w:val="aa"/>
            <w:lang w:val="en-US"/>
          </w:rPr>
          <w:t>ngClass</w:t>
        </w:r>
        <w:proofErr w:type="spellEnd"/>
      </w:hyperlink>
    </w:p>
    <w:p w:rsidR="00A01C76" w:rsidRPr="00A01C76" w:rsidRDefault="00A01C76" w:rsidP="00CD3801">
      <w:r>
        <w:rPr>
          <w:lang w:val="en-US"/>
        </w:rPr>
        <w:t>Ng</w:t>
      </w:r>
      <w:r w:rsidRPr="00A01C76">
        <w:t>-</w:t>
      </w:r>
      <w:r>
        <w:rPr>
          <w:lang w:val="en-US"/>
        </w:rPr>
        <w:t>style</w:t>
      </w:r>
      <w:r w:rsidRPr="00A01C76">
        <w:t>:</w:t>
      </w:r>
    </w:p>
    <w:p w:rsidR="00A01C76" w:rsidRPr="00A01C76" w:rsidRDefault="000368C5" w:rsidP="00CD3801">
      <w:hyperlink r:id="rId10" w:history="1">
        <w:r w:rsidR="00A01C76" w:rsidRPr="00AB2048">
          <w:rPr>
            <w:rStyle w:val="aa"/>
            <w:lang w:val="en-US"/>
          </w:rPr>
          <w:t>https</w:t>
        </w:r>
        <w:r w:rsidR="00A01C76" w:rsidRPr="00AB2048">
          <w:rPr>
            <w:rStyle w:val="aa"/>
          </w:rPr>
          <w:t>://</w:t>
        </w:r>
        <w:r w:rsidR="00A01C76" w:rsidRPr="00AB2048">
          <w:rPr>
            <w:rStyle w:val="aa"/>
            <w:lang w:val="en-US"/>
          </w:rPr>
          <w:t>docs</w:t>
        </w:r>
        <w:r w:rsidR="00A01C76" w:rsidRPr="00AB2048">
          <w:rPr>
            <w:rStyle w:val="aa"/>
          </w:rPr>
          <w:t>.</w:t>
        </w:r>
        <w:proofErr w:type="spellStart"/>
        <w:r w:rsidR="00A01C76" w:rsidRPr="00AB2048">
          <w:rPr>
            <w:rStyle w:val="aa"/>
            <w:lang w:val="en-US"/>
          </w:rPr>
          <w:t>angularjs</w:t>
        </w:r>
        <w:proofErr w:type="spellEnd"/>
        <w:r w:rsidR="00A01C76" w:rsidRPr="00AB2048">
          <w:rPr>
            <w:rStyle w:val="aa"/>
          </w:rPr>
          <w:t>.</w:t>
        </w:r>
        <w:r w:rsidR="00A01C76" w:rsidRPr="00AB2048">
          <w:rPr>
            <w:rStyle w:val="aa"/>
            <w:lang w:val="en-US"/>
          </w:rPr>
          <w:t>org</w:t>
        </w:r>
        <w:r w:rsidR="00A01C76" w:rsidRPr="00AB2048">
          <w:rPr>
            <w:rStyle w:val="aa"/>
          </w:rPr>
          <w:t>/</w:t>
        </w:r>
        <w:proofErr w:type="spellStart"/>
        <w:r w:rsidR="00A01C76" w:rsidRPr="00AB2048">
          <w:rPr>
            <w:rStyle w:val="aa"/>
            <w:lang w:val="en-US"/>
          </w:rPr>
          <w:t>api</w:t>
        </w:r>
        <w:proofErr w:type="spellEnd"/>
        <w:r w:rsidR="00A01C76" w:rsidRPr="00AB2048">
          <w:rPr>
            <w:rStyle w:val="aa"/>
          </w:rPr>
          <w:t>/</w:t>
        </w:r>
        <w:r w:rsidR="00A01C76" w:rsidRPr="00AB2048">
          <w:rPr>
            <w:rStyle w:val="aa"/>
            <w:lang w:val="en-US"/>
          </w:rPr>
          <w:t>ng</w:t>
        </w:r>
        <w:r w:rsidR="00A01C76" w:rsidRPr="00AB2048">
          <w:rPr>
            <w:rStyle w:val="aa"/>
          </w:rPr>
          <w:t>/</w:t>
        </w:r>
        <w:r w:rsidR="00A01C76" w:rsidRPr="00AB2048">
          <w:rPr>
            <w:rStyle w:val="aa"/>
            <w:lang w:val="en-US"/>
          </w:rPr>
          <w:t>directive</w:t>
        </w:r>
        <w:r w:rsidR="00A01C76" w:rsidRPr="00AB2048">
          <w:rPr>
            <w:rStyle w:val="aa"/>
          </w:rPr>
          <w:t>/</w:t>
        </w:r>
        <w:proofErr w:type="spellStart"/>
        <w:r w:rsidR="00A01C76" w:rsidRPr="00AB2048">
          <w:rPr>
            <w:rStyle w:val="aa"/>
            <w:lang w:val="en-US"/>
          </w:rPr>
          <w:t>ngStyle</w:t>
        </w:r>
        <w:proofErr w:type="spellEnd"/>
      </w:hyperlink>
    </w:p>
    <w:p w:rsidR="00A01C76" w:rsidRPr="00A01C76" w:rsidRDefault="00A01C76" w:rsidP="00CD3801">
      <w:r>
        <w:rPr>
          <w:lang w:val="en-US"/>
        </w:rPr>
        <w:t>Ng</w:t>
      </w:r>
      <w:r w:rsidRPr="00A01C76">
        <w:t>-</w:t>
      </w:r>
      <w:r>
        <w:rPr>
          <w:lang w:val="en-US"/>
        </w:rPr>
        <w:t>if</w:t>
      </w:r>
      <w:r w:rsidRPr="00A01C76">
        <w:t>:</w:t>
      </w:r>
    </w:p>
    <w:p w:rsidR="00A01C76" w:rsidRPr="00A01C76" w:rsidRDefault="00A01C76" w:rsidP="00CD3801">
      <w:r w:rsidRPr="00A01C76">
        <w:rPr>
          <w:lang w:val="en-US"/>
        </w:rPr>
        <w:t>https</w:t>
      </w:r>
      <w:r w:rsidRPr="00A01C76">
        <w:t>://</w:t>
      </w:r>
      <w:r w:rsidRPr="00A01C76">
        <w:rPr>
          <w:lang w:val="en-US"/>
        </w:rPr>
        <w:t>docs</w:t>
      </w:r>
      <w:r w:rsidRPr="00A01C76">
        <w:t>.</w:t>
      </w:r>
      <w:proofErr w:type="spellStart"/>
      <w:r w:rsidRPr="00A01C76">
        <w:rPr>
          <w:lang w:val="en-US"/>
        </w:rPr>
        <w:t>angularjs</w:t>
      </w:r>
      <w:proofErr w:type="spellEnd"/>
      <w:r w:rsidRPr="00A01C76">
        <w:t>.</w:t>
      </w:r>
      <w:r w:rsidRPr="00A01C76">
        <w:rPr>
          <w:lang w:val="en-US"/>
        </w:rPr>
        <w:t>org</w:t>
      </w:r>
      <w:r w:rsidRPr="00A01C76">
        <w:t>/</w:t>
      </w:r>
      <w:proofErr w:type="spellStart"/>
      <w:r w:rsidRPr="00A01C76">
        <w:rPr>
          <w:lang w:val="en-US"/>
        </w:rPr>
        <w:t>api</w:t>
      </w:r>
      <w:proofErr w:type="spellEnd"/>
      <w:r w:rsidRPr="00A01C76">
        <w:t>/</w:t>
      </w:r>
      <w:r w:rsidRPr="00A01C76">
        <w:rPr>
          <w:lang w:val="en-US"/>
        </w:rPr>
        <w:t>ng</w:t>
      </w:r>
      <w:r w:rsidRPr="00A01C76">
        <w:t>/</w:t>
      </w:r>
      <w:r w:rsidRPr="00A01C76">
        <w:rPr>
          <w:lang w:val="en-US"/>
        </w:rPr>
        <w:t>directive</w:t>
      </w:r>
      <w:r w:rsidRPr="00A01C76">
        <w:t>/</w:t>
      </w:r>
      <w:proofErr w:type="spellStart"/>
      <w:r w:rsidRPr="00A01C76">
        <w:rPr>
          <w:lang w:val="en-US"/>
        </w:rPr>
        <w:t>ngIf</w:t>
      </w:r>
      <w:proofErr w:type="spellEnd"/>
    </w:p>
    <w:sectPr w:rsidR="00A01C76" w:rsidRPr="00A01C76" w:rsidSect="00675FC7">
      <w:footerReference w:type="default" r:id="rId11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8C5" w:rsidRDefault="000368C5" w:rsidP="00BC5ABF">
      <w:r>
        <w:separator/>
      </w:r>
    </w:p>
  </w:endnote>
  <w:endnote w:type="continuationSeparator" w:id="0">
    <w:p w:rsidR="000368C5" w:rsidRDefault="000368C5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9C6" w:rsidRDefault="00D209C6">
        <w:pPr>
          <w:pStyle w:val="a8"/>
          <w:jc w:val="right"/>
        </w:pPr>
      </w:p>
      <w:tbl>
        <w:tblPr>
          <w:tblStyle w:val="a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D209C6" w:rsidRPr="00A40396" w:rsidTr="00D209C6">
          <w:tc>
            <w:tcPr>
              <w:tcW w:w="1908" w:type="dxa"/>
            </w:tcPr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32CAF452" wp14:editId="2F0BC9E1">
                    <wp:extent cx="1057702" cy="323956"/>
                    <wp:effectExtent l="0" t="0" r="9525" b="0"/>
                    <wp:docPr id="1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D209C6" w:rsidRPr="00153D0E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:rsidR="00D209C6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D209C6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:rsidR="00D209C6" w:rsidRPr="00234F5C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CyberBionic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201</w:t>
              </w:r>
              <w:r w:rsidR="004C7A99">
                <w:rPr>
                  <w:sz w:val="16"/>
                  <w:szCs w:val="16"/>
                  <w:lang w:val="en-US"/>
                </w:rPr>
                <w:t>2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</w:t>
              </w:r>
            </w:p>
            <w:p w:rsidR="00D209C6" w:rsidRPr="00234F5C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Mariny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Raskovoy</w:t>
              </w:r>
              <w:proofErr w:type="spellEnd"/>
              <w:r w:rsidRPr="00D209C6">
                <w:rPr>
                  <w:sz w:val="16"/>
                  <w:szCs w:val="16"/>
                  <w:lang w:val="en-US"/>
                </w:rPr>
                <w:t xml:space="preserve"> 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8 floor</w:t>
              </w:r>
            </w:p>
            <w:p w:rsidR="00D209C6" w:rsidRPr="00234F5C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</w:rPr>
                <w:t>Kyiv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, </w:t>
              </w:r>
              <w:proofErr w:type="spellStart"/>
              <w:r w:rsidRPr="00234F5C">
                <w:rPr>
                  <w:sz w:val="16"/>
                  <w:szCs w:val="16"/>
                </w:rPr>
                <w:t>Ukraine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:rsidR="00D209C6" w:rsidRPr="002F22E2" w:rsidRDefault="00D209C6" w:rsidP="0085042A">
              <w:pPr>
                <w:pStyle w:val="a8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>
                <w:rPr>
                  <w:sz w:val="12"/>
                  <w:szCs w:val="12"/>
                </w:rPr>
                <w:t xml:space="preserve"> </w:t>
              </w:r>
            </w:p>
          </w:tc>
          <w:tc>
            <w:tcPr>
              <w:tcW w:w="3360" w:type="dxa"/>
            </w:tcPr>
            <w:p w:rsidR="00D209C6" w:rsidRPr="00B91B2D" w:rsidRDefault="00D209C6" w:rsidP="0085042A">
              <w:pPr>
                <w:pStyle w:val="a8"/>
                <w:jc w:val="right"/>
                <w:rPr>
                  <w:sz w:val="12"/>
                  <w:szCs w:val="12"/>
                  <w:lang w:val="en-US"/>
                </w:rPr>
              </w:pPr>
            </w:p>
            <w:p w:rsidR="00D209C6" w:rsidRDefault="00D209C6" w:rsidP="0085042A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:rsidR="00D209C6" w:rsidRPr="00B91B2D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B91B2D">
                <w:rPr>
                  <w:sz w:val="16"/>
                  <w:szCs w:val="16"/>
                  <w:lang w:val="en-US"/>
                </w:rPr>
                <w:t>+380 (44) 361-8473</w:t>
              </w:r>
            </w:p>
            <w:p w:rsidR="00D209C6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E-</w:t>
              </w:r>
              <w:r w:rsidRPr="00234F5C">
                <w:rPr>
                  <w:sz w:val="16"/>
                  <w:szCs w:val="16"/>
                  <w:lang w:val="en-US"/>
                </w:rPr>
                <w:t>mail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hyperlink r:id="rId2" w:history="1">
                <w:r w:rsidRPr="001C1EBD">
                  <w:rPr>
                    <w:rStyle w:val="aa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:rsidR="00D209C6" w:rsidRPr="00D209C6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</w:t>
              </w:r>
              <w:r w:rsidRPr="00D209C6">
                <w:rPr>
                  <w:sz w:val="16"/>
                  <w:szCs w:val="16"/>
                  <w:lang w:val="en-US"/>
                </w:rPr>
                <w:t>:</w:t>
              </w:r>
              <w:r>
                <w:rPr>
                  <w:sz w:val="16"/>
                  <w:szCs w:val="16"/>
                  <w:lang w:val="en-US"/>
                </w:rPr>
                <w:t xml:space="preserve"> </w:t>
              </w:r>
              <w:hyperlink r:id="rId3" w:history="1">
                <w:r w:rsidRPr="001C1EBD">
                  <w:rPr>
                    <w:rStyle w:val="aa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>
                <w:rPr>
                  <w:sz w:val="16"/>
                  <w:szCs w:val="16"/>
                  <w:lang w:val="en-US"/>
                </w:rPr>
                <w:t xml:space="preserve"> </w:t>
              </w:r>
            </w:p>
            <w:p w:rsidR="00D209C6" w:rsidRPr="00D209C6" w:rsidRDefault="00D209C6" w:rsidP="00D209C6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:rsidR="00D209C6" w:rsidRPr="00D209C6" w:rsidRDefault="00D209C6" w:rsidP="0085042A">
              <w:pPr>
                <w:pStyle w:val="a8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D209C6">
                <w:rPr>
                  <w:sz w:val="12"/>
                  <w:szCs w:val="12"/>
                  <w:lang w:val="en-US"/>
                </w:rPr>
                <w:t xml:space="preserve"> </w:t>
              </w:r>
              <w:r w:rsidRPr="00F315A0">
                <w:rPr>
                  <w:sz w:val="12"/>
                  <w:szCs w:val="12"/>
                  <w:lang w:val="en-US"/>
                </w:rPr>
                <w:t>Page</w:t>
              </w:r>
              <w:r w:rsidRPr="00B91B2D">
                <w:rPr>
                  <w:sz w:val="12"/>
                  <w:szCs w:val="12"/>
                  <w:lang w:val="en-US"/>
                </w:rPr>
                <w:t xml:space="preserve"> | </w:t>
              </w:r>
              <w:r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B91B2D">
                <w:rPr>
                  <w:sz w:val="12"/>
                  <w:szCs w:val="12"/>
                  <w:lang w:val="en-US"/>
                </w:rPr>
                <w:instrText xml:space="preserve"> </w:instrText>
              </w:r>
              <w:r w:rsidRPr="00F315A0">
                <w:rPr>
                  <w:sz w:val="12"/>
                  <w:szCs w:val="12"/>
                  <w:lang w:val="en-US"/>
                </w:rPr>
                <w:instrText>PAGE</w:instrText>
              </w:r>
              <w:r w:rsidRPr="00B91B2D">
                <w:rPr>
                  <w:sz w:val="12"/>
                  <w:szCs w:val="12"/>
                  <w:lang w:val="en-US"/>
                </w:rPr>
                <w:instrText xml:space="preserve">   \* </w:instrText>
              </w:r>
              <w:r w:rsidRPr="00F315A0">
                <w:rPr>
                  <w:sz w:val="12"/>
                  <w:szCs w:val="12"/>
                  <w:lang w:val="en-US"/>
                </w:rPr>
                <w:instrText>MERGEFORMAT</w:instrText>
              </w:r>
              <w:r w:rsidRPr="00B91B2D">
                <w:rPr>
                  <w:sz w:val="12"/>
                  <w:szCs w:val="12"/>
                  <w:lang w:val="en-US"/>
                </w:rPr>
                <w:instrText xml:space="preserve"> </w:instrText>
              </w:r>
              <w:r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 w:rsidR="00A40396">
                <w:rPr>
                  <w:noProof/>
                  <w:sz w:val="12"/>
                  <w:szCs w:val="12"/>
                  <w:lang w:val="en-US"/>
                </w:rPr>
                <w:t>2</w:t>
              </w:r>
              <w:r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D209C6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:rsidR="004C7A99" w:rsidRPr="004C7A99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Title</w:t>
              </w:r>
              <w:r w:rsidR="003E04D2">
                <w:rPr>
                  <w:sz w:val="16"/>
                  <w:szCs w:val="16"/>
                  <w:lang w:val="en-US"/>
                </w:rPr>
                <w:t xml:space="preserve">: </w:t>
              </w:r>
              <w:r w:rsidR="000D6F89">
                <w:rPr>
                  <w:sz w:val="16"/>
                  <w:szCs w:val="16"/>
                  <w:lang w:val="en-US"/>
                </w:rPr>
                <w:t>WPF</w:t>
              </w:r>
            </w:p>
            <w:p w:rsidR="00D209C6" w:rsidRPr="00234F5C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Lesson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r w:rsidR="003E04D2" w:rsidRPr="003E04D2">
                <w:rPr>
                  <w:sz w:val="16"/>
                  <w:szCs w:val="16"/>
                  <w:lang w:val="en-US"/>
                </w:rPr>
                <w:t>1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</w:p>
            <w:p w:rsidR="00D209C6" w:rsidRPr="004C7A99" w:rsidRDefault="00D209C6" w:rsidP="00D209C6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="003E04D2" w:rsidRPr="004C7A99">
                <w:rPr>
                  <w:sz w:val="16"/>
                  <w:szCs w:val="16"/>
                  <w:lang w:val="en-US"/>
                </w:rPr>
                <w:t>201</w:t>
              </w:r>
              <w:r w:rsidR="004C7A99">
                <w:rPr>
                  <w:sz w:val="16"/>
                  <w:szCs w:val="16"/>
                  <w:lang w:val="en-US"/>
                </w:rPr>
                <w:t>2</w:t>
              </w:r>
            </w:p>
            <w:p w:rsidR="00D209C6" w:rsidRPr="00D209C6" w:rsidRDefault="00D209C6" w:rsidP="00D209C6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8F2956" w:rsidRDefault="000368C5">
        <w:pPr>
          <w:pStyle w:val="a8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8C5" w:rsidRDefault="000368C5" w:rsidP="00BC5ABF">
      <w:r>
        <w:separator/>
      </w:r>
    </w:p>
  </w:footnote>
  <w:footnote w:type="continuationSeparator" w:id="0">
    <w:p w:rsidR="000368C5" w:rsidRDefault="000368C5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D54"/>
    <w:multiLevelType w:val="hybridMultilevel"/>
    <w:tmpl w:val="38325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50BC1"/>
    <w:multiLevelType w:val="hybridMultilevel"/>
    <w:tmpl w:val="4054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13F95"/>
    <w:multiLevelType w:val="hybridMultilevel"/>
    <w:tmpl w:val="DD8E2BBA"/>
    <w:lvl w:ilvl="0" w:tplc="F434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20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A7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C1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02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05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261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45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C6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A7795E"/>
    <w:multiLevelType w:val="hybridMultilevel"/>
    <w:tmpl w:val="BD947FBC"/>
    <w:lvl w:ilvl="0" w:tplc="E7F8B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22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C6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2E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B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CD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23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6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A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6D170B"/>
    <w:multiLevelType w:val="hybridMultilevel"/>
    <w:tmpl w:val="6C44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E2B5E"/>
    <w:multiLevelType w:val="hybridMultilevel"/>
    <w:tmpl w:val="ED92A370"/>
    <w:lvl w:ilvl="0" w:tplc="79DEA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269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A8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C7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63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A3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E5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E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27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4D220D9"/>
    <w:multiLevelType w:val="hybridMultilevel"/>
    <w:tmpl w:val="D4E61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00640F"/>
    <w:multiLevelType w:val="hybridMultilevel"/>
    <w:tmpl w:val="E53A7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86841"/>
    <w:multiLevelType w:val="hybridMultilevel"/>
    <w:tmpl w:val="98BE3F28"/>
    <w:lvl w:ilvl="0" w:tplc="6BB45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44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88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C6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0A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6C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8F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A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40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47051EF"/>
    <w:multiLevelType w:val="hybridMultilevel"/>
    <w:tmpl w:val="07849B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FC24FB"/>
    <w:multiLevelType w:val="hybridMultilevel"/>
    <w:tmpl w:val="D638E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C0CE5"/>
    <w:multiLevelType w:val="hybridMultilevel"/>
    <w:tmpl w:val="B97C5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CB1188"/>
    <w:multiLevelType w:val="hybridMultilevel"/>
    <w:tmpl w:val="8CF4FC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E53C5"/>
    <w:multiLevelType w:val="hybridMultilevel"/>
    <w:tmpl w:val="E1C4D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43698"/>
    <w:multiLevelType w:val="hybridMultilevel"/>
    <w:tmpl w:val="54605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A6ABB"/>
    <w:multiLevelType w:val="hybridMultilevel"/>
    <w:tmpl w:val="C2B080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9"/>
  </w:num>
  <w:num w:numId="5">
    <w:abstractNumId w:val="2"/>
  </w:num>
  <w:num w:numId="6">
    <w:abstractNumId w:val="25"/>
  </w:num>
  <w:num w:numId="7">
    <w:abstractNumId w:val="16"/>
  </w:num>
  <w:num w:numId="8">
    <w:abstractNumId w:val="22"/>
  </w:num>
  <w:num w:numId="9">
    <w:abstractNumId w:val="23"/>
  </w:num>
  <w:num w:numId="10">
    <w:abstractNumId w:val="5"/>
  </w:num>
  <w:num w:numId="11">
    <w:abstractNumId w:val="9"/>
  </w:num>
  <w:num w:numId="12">
    <w:abstractNumId w:val="11"/>
  </w:num>
  <w:num w:numId="13">
    <w:abstractNumId w:val="4"/>
  </w:num>
  <w:num w:numId="14">
    <w:abstractNumId w:val="3"/>
  </w:num>
  <w:num w:numId="15">
    <w:abstractNumId w:val="20"/>
  </w:num>
  <w:num w:numId="16">
    <w:abstractNumId w:val="21"/>
  </w:num>
  <w:num w:numId="17">
    <w:abstractNumId w:val="13"/>
  </w:num>
  <w:num w:numId="18">
    <w:abstractNumId w:val="0"/>
  </w:num>
  <w:num w:numId="19">
    <w:abstractNumId w:val="14"/>
  </w:num>
  <w:num w:numId="20">
    <w:abstractNumId w:val="8"/>
  </w:num>
  <w:num w:numId="21">
    <w:abstractNumId w:val="6"/>
  </w:num>
  <w:num w:numId="22">
    <w:abstractNumId w:val="1"/>
  </w:num>
  <w:num w:numId="23">
    <w:abstractNumId w:val="15"/>
  </w:num>
  <w:num w:numId="24">
    <w:abstractNumId w:val="12"/>
  </w:num>
  <w:num w:numId="25">
    <w:abstractNumId w:val="24"/>
  </w:num>
  <w:num w:numId="26">
    <w:abstractNumId w:val="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11711"/>
    <w:rsid w:val="000368C5"/>
    <w:rsid w:val="00064507"/>
    <w:rsid w:val="000720DA"/>
    <w:rsid w:val="000D6F89"/>
    <w:rsid w:val="00137C05"/>
    <w:rsid w:val="00184994"/>
    <w:rsid w:val="00197971"/>
    <w:rsid w:val="001D3D17"/>
    <w:rsid w:val="001E3A42"/>
    <w:rsid w:val="002022F1"/>
    <w:rsid w:val="00225B0E"/>
    <w:rsid w:val="002279ED"/>
    <w:rsid w:val="002362FB"/>
    <w:rsid w:val="0027748F"/>
    <w:rsid w:val="00290348"/>
    <w:rsid w:val="002B00C9"/>
    <w:rsid w:val="00316F78"/>
    <w:rsid w:val="00317BA0"/>
    <w:rsid w:val="003420AB"/>
    <w:rsid w:val="003427B1"/>
    <w:rsid w:val="0035379E"/>
    <w:rsid w:val="003C5E46"/>
    <w:rsid w:val="003E04D2"/>
    <w:rsid w:val="00465D85"/>
    <w:rsid w:val="00471BCB"/>
    <w:rsid w:val="0047731C"/>
    <w:rsid w:val="004C7A99"/>
    <w:rsid w:val="004D0DE7"/>
    <w:rsid w:val="004F30E5"/>
    <w:rsid w:val="00501673"/>
    <w:rsid w:val="005108DD"/>
    <w:rsid w:val="005B1087"/>
    <w:rsid w:val="00600F21"/>
    <w:rsid w:val="00657687"/>
    <w:rsid w:val="00662DBE"/>
    <w:rsid w:val="00675FC7"/>
    <w:rsid w:val="006762EB"/>
    <w:rsid w:val="006D4A35"/>
    <w:rsid w:val="00710808"/>
    <w:rsid w:val="0072619B"/>
    <w:rsid w:val="00735069"/>
    <w:rsid w:val="007E1568"/>
    <w:rsid w:val="007E6A14"/>
    <w:rsid w:val="008F13B4"/>
    <w:rsid w:val="008F2956"/>
    <w:rsid w:val="00925C58"/>
    <w:rsid w:val="00980C59"/>
    <w:rsid w:val="009875A2"/>
    <w:rsid w:val="009F5FA5"/>
    <w:rsid w:val="00A01C76"/>
    <w:rsid w:val="00A161ED"/>
    <w:rsid w:val="00A40396"/>
    <w:rsid w:val="00A85415"/>
    <w:rsid w:val="00AE5D51"/>
    <w:rsid w:val="00B21D71"/>
    <w:rsid w:val="00B61517"/>
    <w:rsid w:val="00B77B83"/>
    <w:rsid w:val="00B91B2D"/>
    <w:rsid w:val="00BC5ABF"/>
    <w:rsid w:val="00BD7D58"/>
    <w:rsid w:val="00C03668"/>
    <w:rsid w:val="00C474FF"/>
    <w:rsid w:val="00CD3801"/>
    <w:rsid w:val="00CE539B"/>
    <w:rsid w:val="00D209C6"/>
    <w:rsid w:val="00D326F9"/>
    <w:rsid w:val="00D46E01"/>
    <w:rsid w:val="00D918B9"/>
    <w:rsid w:val="00DA01AE"/>
    <w:rsid w:val="00DC6B36"/>
    <w:rsid w:val="00DD545B"/>
    <w:rsid w:val="00E04AD1"/>
    <w:rsid w:val="00E104BB"/>
    <w:rsid w:val="00E117A6"/>
    <w:rsid w:val="00E455D4"/>
    <w:rsid w:val="00E83AB6"/>
    <w:rsid w:val="00E857BF"/>
    <w:rsid w:val="00EB6B72"/>
    <w:rsid w:val="00F21211"/>
    <w:rsid w:val="00F331F9"/>
    <w:rsid w:val="00F43B29"/>
    <w:rsid w:val="00F8681F"/>
    <w:rsid w:val="00F92C8D"/>
    <w:rsid w:val="00FB019F"/>
    <w:rsid w:val="00FD6265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F9BEC9-2FC6-4F5C-B19C-3B7A1DF9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Pr>
      <w:sz w:val="16"/>
      <w:szCs w:val="16"/>
    </w:rPr>
  </w:style>
  <w:style w:type="paragraph" w:styleId="a5">
    <w:name w:val="Title"/>
    <w:basedOn w:val="a"/>
    <w:qFormat/>
    <w:pPr>
      <w:jc w:val="center"/>
    </w:pPr>
    <w:rPr>
      <w:sz w:val="40"/>
      <w:szCs w:val="40"/>
    </w:rPr>
  </w:style>
  <w:style w:type="paragraph" w:styleId="a6">
    <w:name w:val="header"/>
    <w:basedOn w:val="a"/>
    <w:link w:val="a7"/>
    <w:rsid w:val="00BC5AB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1"/>
    <w:link w:val="a6"/>
    <w:rsid w:val="00BC5ABF"/>
    <w:rPr>
      <w:rFonts w:ascii="Arial" w:eastAsia="Times New Roman" w:hAnsi="Arial" w:cs="Arial"/>
      <w:lang w:val="ru-RU" w:eastAsia="zh-CN"/>
    </w:rPr>
  </w:style>
  <w:style w:type="paragraph" w:styleId="a8">
    <w:name w:val="footer"/>
    <w:basedOn w:val="a"/>
    <w:link w:val="a9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a">
    <w:name w:val="Hyperlink"/>
    <w:basedOn w:val="a1"/>
    <w:rsid w:val="00710808"/>
    <w:rPr>
      <w:color w:val="0000FF" w:themeColor="hyperlink"/>
      <w:u w:val="single"/>
    </w:rPr>
  </w:style>
  <w:style w:type="character" w:styleId="ab">
    <w:name w:val="FollowedHyperlink"/>
    <w:basedOn w:val="a1"/>
    <w:rsid w:val="0071080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27748F"/>
    <w:pPr>
      <w:ind w:left="720"/>
      <w:contextualSpacing/>
    </w:pPr>
  </w:style>
  <w:style w:type="table" w:styleId="ad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D209C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a4">
    <w:name w:val="Основной текст Знак"/>
    <w:basedOn w:val="a1"/>
    <w:link w:val="a0"/>
    <w:rsid w:val="007E6A14"/>
    <w:rPr>
      <w:rFonts w:ascii="Arial" w:eastAsia="Times New Roman" w:hAnsi="Arial" w:cs="Arial"/>
      <w:sz w:val="16"/>
      <w:szCs w:val="16"/>
      <w:lang w:val="ru-RU" w:eastAsia="zh-CN"/>
    </w:rPr>
  </w:style>
  <w:style w:type="paragraph" w:styleId="af0">
    <w:name w:val="Normal (Web)"/>
    <w:basedOn w:val="a"/>
    <w:uiPriority w:val="99"/>
    <w:semiHidden/>
    <w:unhideWhenUsed/>
    <w:rsid w:val="007E6A1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/ng/directive/ngHi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directive/ngSho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angularjs.org/api/ng/directive/ng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api/ng/directive/ngClas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55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Max Drach</cp:lastModifiedBy>
  <cp:revision>6</cp:revision>
  <cp:lastPrinted>2000-09-01T09:40:00Z</cp:lastPrinted>
  <dcterms:created xsi:type="dcterms:W3CDTF">2014-08-03T18:19:00Z</dcterms:created>
  <dcterms:modified xsi:type="dcterms:W3CDTF">2014-08-26T18:25:00Z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