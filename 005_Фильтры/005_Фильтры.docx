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BFA" w:rsidRPr="00265BFA" w:rsidRDefault="00414CBC" w:rsidP="00265BFA">
      <w:pPr>
        <w:pStyle w:val="a5"/>
      </w:pPr>
      <w:r>
        <w:t>Фильтры</w:t>
      </w:r>
    </w:p>
    <w:p w:rsidR="003C5E46" w:rsidRPr="00F331F9" w:rsidRDefault="003C5E46" w:rsidP="00CD3801">
      <w:pPr>
        <w:pStyle w:val="a5"/>
        <w:jc w:val="left"/>
      </w:pPr>
    </w:p>
    <w:p w:rsidR="003C5E46" w:rsidRPr="00F331F9" w:rsidRDefault="003C5E46" w:rsidP="00CD3801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450"/>
        <w:gridCol w:w="810"/>
        <w:gridCol w:w="6795"/>
      </w:tblGrid>
      <w:tr w:rsidR="00A85415" w:rsidRPr="00F331F9" w:rsidTr="00675FC7">
        <w:trPr>
          <w:cantSplit/>
          <w:jc w:val="center"/>
        </w:trPr>
        <w:tc>
          <w:tcPr>
            <w:tcW w:w="1188" w:type="dxa"/>
            <w:shd w:val="clear" w:color="auto" w:fill="DAEEF3" w:themeFill="accent5" w:themeFillTint="33"/>
          </w:tcPr>
          <w:p w:rsidR="00A85415" w:rsidRPr="00F331F9" w:rsidRDefault="00A85415" w:rsidP="00CD3801">
            <w:pPr>
              <w:pStyle w:val="1"/>
            </w:pPr>
            <w:r>
              <w:t>№ урока</w:t>
            </w:r>
            <w:r w:rsidRPr="00F331F9">
              <w:t>:</w:t>
            </w:r>
          </w:p>
        </w:tc>
        <w:tc>
          <w:tcPr>
            <w:tcW w:w="450" w:type="dxa"/>
          </w:tcPr>
          <w:p w:rsidR="00A85415" w:rsidRPr="003E04D2" w:rsidRDefault="00414CBC" w:rsidP="00CD3801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</w:t>
            </w:r>
          </w:p>
        </w:tc>
        <w:tc>
          <w:tcPr>
            <w:tcW w:w="810" w:type="dxa"/>
            <w:shd w:val="clear" w:color="auto" w:fill="DAEEF3" w:themeFill="accent5" w:themeFillTint="33"/>
          </w:tcPr>
          <w:p w:rsidR="00A85415" w:rsidRPr="00F331F9" w:rsidRDefault="00A85415" w:rsidP="00CD3801">
            <w:pPr>
              <w:pStyle w:val="1"/>
            </w:pPr>
            <w:r>
              <w:t>Курс</w:t>
            </w:r>
            <w:r w:rsidRPr="00F331F9">
              <w:t>:</w:t>
            </w:r>
          </w:p>
        </w:tc>
        <w:tc>
          <w:tcPr>
            <w:tcW w:w="6795" w:type="dxa"/>
          </w:tcPr>
          <w:p w:rsidR="00A85415" w:rsidRPr="004C7A99" w:rsidRDefault="00B77B83" w:rsidP="004C7A99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AngularJS</w:t>
            </w:r>
          </w:p>
        </w:tc>
      </w:tr>
      <w:tr w:rsidR="00197971" w:rsidRPr="00F331F9" w:rsidTr="00675FC7">
        <w:trPr>
          <w:cantSplit/>
          <w:jc w:val="center"/>
        </w:trPr>
        <w:tc>
          <w:tcPr>
            <w:tcW w:w="2448" w:type="dxa"/>
            <w:gridSpan w:val="3"/>
            <w:shd w:val="clear" w:color="auto" w:fill="auto"/>
          </w:tcPr>
          <w:p w:rsidR="00197971" w:rsidRDefault="00197971" w:rsidP="00CD3801"/>
        </w:tc>
        <w:tc>
          <w:tcPr>
            <w:tcW w:w="6795" w:type="dxa"/>
            <w:shd w:val="clear" w:color="auto" w:fill="auto"/>
          </w:tcPr>
          <w:p w:rsidR="00197971" w:rsidRDefault="00197971" w:rsidP="00CD3801"/>
        </w:tc>
      </w:tr>
      <w:tr w:rsidR="00197971" w:rsidRPr="00F331F9" w:rsidTr="00675FC7">
        <w:trPr>
          <w:cantSplit/>
          <w:jc w:val="center"/>
        </w:trPr>
        <w:tc>
          <w:tcPr>
            <w:tcW w:w="2448" w:type="dxa"/>
            <w:gridSpan w:val="3"/>
            <w:shd w:val="clear" w:color="auto" w:fill="DAEEF3" w:themeFill="accent5" w:themeFillTint="33"/>
          </w:tcPr>
          <w:p w:rsidR="00197971" w:rsidRDefault="00197971" w:rsidP="00CD3801">
            <w:pPr>
              <w:pStyle w:val="1"/>
            </w:pPr>
            <w:r>
              <w:t>Средства обучения:</w:t>
            </w:r>
          </w:p>
        </w:tc>
        <w:tc>
          <w:tcPr>
            <w:tcW w:w="6795" w:type="dxa"/>
            <w:shd w:val="clear" w:color="auto" w:fill="auto"/>
          </w:tcPr>
          <w:p w:rsidR="00197971" w:rsidRDefault="00DC6B36" w:rsidP="00CD3801">
            <w:r w:rsidRPr="00567CF9">
              <w:rPr>
                <w:color w:val="000000"/>
                <w:lang w:val="en-US"/>
              </w:rPr>
              <w:t>Visual</w:t>
            </w:r>
            <w:r w:rsidRPr="00EB6B09">
              <w:rPr>
                <w:color w:val="000000"/>
              </w:rPr>
              <w:t xml:space="preserve"> </w:t>
            </w:r>
            <w:r w:rsidRPr="00567CF9">
              <w:rPr>
                <w:color w:val="000000"/>
                <w:lang w:val="en-US"/>
              </w:rPr>
              <w:t>Studio</w:t>
            </w:r>
            <w:r w:rsidR="00B77B83">
              <w:rPr>
                <w:color w:val="000000"/>
              </w:rPr>
              <w:t xml:space="preserve"> 2013</w:t>
            </w:r>
            <w:r w:rsidRPr="00EB6B09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Web</w:t>
            </w:r>
            <w:r w:rsidRPr="00EB6B09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Express</w:t>
            </w:r>
            <w:r w:rsidRPr="00EB6B0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или</w:t>
            </w:r>
            <w:r w:rsidRPr="00EB6B0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коммерческая версия</w:t>
            </w:r>
          </w:p>
        </w:tc>
      </w:tr>
    </w:tbl>
    <w:p w:rsidR="000720DA" w:rsidRDefault="000720DA" w:rsidP="00CD3801">
      <w:pPr>
        <w:pStyle w:val="a0"/>
      </w:pPr>
    </w:p>
    <w:p w:rsidR="00316F78" w:rsidRPr="00316F78" w:rsidRDefault="00316F78" w:rsidP="00CD3801">
      <w:pPr>
        <w:pStyle w:val="a0"/>
      </w:pPr>
    </w:p>
    <w:p w:rsidR="000720DA" w:rsidRPr="00F331F9" w:rsidRDefault="000720DA" w:rsidP="00CD3801">
      <w:pPr>
        <w:pStyle w:val="1"/>
        <w:shd w:val="clear" w:color="auto" w:fill="DAEEF3" w:themeFill="accent5" w:themeFillTint="33"/>
      </w:pPr>
      <w:r w:rsidRPr="00F331F9">
        <w:t>Обзор</w:t>
      </w:r>
      <w:r>
        <w:t xml:space="preserve">, цель и </w:t>
      </w:r>
      <w:r w:rsidRPr="00F331F9">
        <w:t>назначение</w:t>
      </w:r>
      <w:r>
        <w:t xml:space="preserve"> урока</w:t>
      </w:r>
    </w:p>
    <w:p w:rsidR="000720DA" w:rsidRPr="000720DA" w:rsidRDefault="000720DA" w:rsidP="00CD3801">
      <w:pPr>
        <w:pStyle w:val="a0"/>
      </w:pPr>
    </w:p>
    <w:p w:rsidR="00316F78" w:rsidRPr="007260FF" w:rsidRDefault="007260FF" w:rsidP="004C7A99">
      <w:r>
        <w:t xml:space="preserve">Научится использовать встроенные фильтры </w:t>
      </w:r>
      <w:r w:rsidRPr="007260FF">
        <w:t xml:space="preserve">AngularJS, понимать ключевые отличия между применением функций для фильтрации </w:t>
      </w:r>
      <w:r>
        <w:t>данных и применением фильтров, создавать пользовательские фильтр</w:t>
      </w:r>
      <w:r w:rsidRPr="007260FF">
        <w:t>ы</w:t>
      </w:r>
      <w:r>
        <w:t xml:space="preserve"> и познакомится с сервисом </w:t>
      </w:r>
      <w:r w:rsidRPr="007260FF">
        <w:t>$</w:t>
      </w:r>
      <w:r>
        <w:rPr>
          <w:lang w:val="en-US"/>
        </w:rPr>
        <w:t>filter</w:t>
      </w:r>
      <w:r w:rsidRPr="007260FF">
        <w:t>.</w:t>
      </w:r>
      <w:bookmarkStart w:id="0" w:name="_GoBack"/>
      <w:bookmarkEnd w:id="0"/>
    </w:p>
    <w:p w:rsidR="003C5E46" w:rsidRDefault="000720DA" w:rsidP="00CD3801">
      <w:pPr>
        <w:pStyle w:val="a0"/>
        <w:tabs>
          <w:tab w:val="left" w:pos="1680"/>
        </w:tabs>
      </w:pPr>
      <w:r>
        <w:tab/>
      </w:r>
    </w:p>
    <w:p w:rsidR="00980C59" w:rsidRPr="00F331F9" w:rsidRDefault="00980C59" w:rsidP="00CD3801">
      <w:pPr>
        <w:pStyle w:val="a0"/>
        <w:tabs>
          <w:tab w:val="left" w:pos="1680"/>
        </w:tabs>
      </w:pPr>
    </w:p>
    <w:p w:rsidR="000720DA" w:rsidRPr="0027748F" w:rsidRDefault="000720DA" w:rsidP="00CD3801">
      <w:pPr>
        <w:shd w:val="clear" w:color="auto" w:fill="DAEEF3" w:themeFill="accent5" w:themeFillTint="33"/>
        <w:rPr>
          <w:b/>
        </w:rPr>
      </w:pPr>
      <w:r w:rsidRPr="0027748F">
        <w:rPr>
          <w:b/>
        </w:rPr>
        <w:t>Изучив материал данного занятия</w:t>
      </w:r>
      <w:r>
        <w:rPr>
          <w:b/>
        </w:rPr>
        <w:t>,</w:t>
      </w:r>
      <w:r w:rsidRPr="0027748F">
        <w:rPr>
          <w:b/>
        </w:rPr>
        <w:t xml:space="preserve"> учащийся сможет:</w:t>
      </w:r>
    </w:p>
    <w:p w:rsidR="003C5E46" w:rsidRPr="000720DA" w:rsidRDefault="003C5E46" w:rsidP="00CD3801">
      <w:pPr>
        <w:pStyle w:val="a0"/>
      </w:pPr>
    </w:p>
    <w:p w:rsidR="003E04D2" w:rsidRPr="00DA01AE" w:rsidRDefault="00265BFA" w:rsidP="003E04D2">
      <w:pPr>
        <w:pStyle w:val="ac"/>
        <w:numPr>
          <w:ilvl w:val="0"/>
          <w:numId w:val="3"/>
        </w:numPr>
      </w:pPr>
      <w:r>
        <w:t xml:space="preserve">Создавать </w:t>
      </w:r>
      <w:r w:rsidR="00414CBC">
        <w:t>и применять фильтры</w:t>
      </w:r>
      <w:r>
        <w:t xml:space="preserve"> в </w:t>
      </w:r>
      <w:r>
        <w:rPr>
          <w:lang w:val="en-US"/>
        </w:rPr>
        <w:t>AngularJS</w:t>
      </w:r>
      <w:r w:rsidR="00B77B83" w:rsidRPr="00DA01AE">
        <w:t>.</w:t>
      </w:r>
    </w:p>
    <w:p w:rsidR="00B77B83" w:rsidRPr="00B77B83" w:rsidRDefault="00414CBC" w:rsidP="003E04D2">
      <w:pPr>
        <w:pStyle w:val="ac"/>
        <w:numPr>
          <w:ilvl w:val="0"/>
          <w:numId w:val="3"/>
        </w:numPr>
      </w:pPr>
      <w:r>
        <w:t>Использовать цепочки фильтров</w:t>
      </w:r>
      <w:r w:rsidR="00B77B83">
        <w:t>.</w:t>
      </w:r>
    </w:p>
    <w:p w:rsidR="00B77B83" w:rsidRDefault="00414CBC" w:rsidP="003E04D2">
      <w:pPr>
        <w:pStyle w:val="ac"/>
        <w:numPr>
          <w:ilvl w:val="0"/>
          <w:numId w:val="3"/>
        </w:numPr>
      </w:pPr>
      <w:r>
        <w:t>Применять функции для сортировки данных с помощью фильтров</w:t>
      </w:r>
      <w:r w:rsidR="00B77B83">
        <w:t>.</w:t>
      </w:r>
    </w:p>
    <w:p w:rsidR="00B77B83" w:rsidRDefault="00265BFA" w:rsidP="003E04D2">
      <w:pPr>
        <w:pStyle w:val="ac"/>
        <w:numPr>
          <w:ilvl w:val="0"/>
          <w:numId w:val="3"/>
        </w:numPr>
      </w:pPr>
      <w:r>
        <w:t xml:space="preserve">Использовать </w:t>
      </w:r>
      <w:r w:rsidR="00414CBC" w:rsidRPr="00414CBC">
        <w:t>фильтры для работы с единичными данными и для работы с коллекциями данных</w:t>
      </w:r>
      <w:r w:rsidR="00B77B83" w:rsidRPr="007E6A14">
        <w:t>.</w:t>
      </w:r>
    </w:p>
    <w:p w:rsidR="00DA01AE" w:rsidRDefault="00414CBC" w:rsidP="00414CBC">
      <w:pPr>
        <w:pStyle w:val="ac"/>
        <w:numPr>
          <w:ilvl w:val="0"/>
          <w:numId w:val="3"/>
        </w:numPr>
      </w:pPr>
      <w:r>
        <w:t>Использовать встроенный сервис</w:t>
      </w:r>
      <w:r w:rsidR="00265BFA">
        <w:t xml:space="preserve"> </w:t>
      </w:r>
      <w:r w:rsidR="00265BFA">
        <w:rPr>
          <w:lang w:val="en-US"/>
        </w:rPr>
        <w:t>AngularJS</w:t>
      </w:r>
      <w:r>
        <w:t xml:space="preserve"> - </w:t>
      </w:r>
      <w:r w:rsidRPr="00414CBC">
        <w:t>$</w:t>
      </w:r>
      <w:proofErr w:type="spellStart"/>
      <w:r w:rsidRPr="00414CBC">
        <w:t>filter</w:t>
      </w:r>
      <w:proofErr w:type="spellEnd"/>
      <w:r w:rsidR="00DA01AE" w:rsidRPr="00265BFA">
        <w:t>.</w:t>
      </w:r>
    </w:p>
    <w:p w:rsidR="00290348" w:rsidRDefault="00290348" w:rsidP="00CD3801">
      <w:pPr>
        <w:pStyle w:val="a0"/>
      </w:pPr>
    </w:p>
    <w:p w:rsidR="00290348" w:rsidRDefault="00290348" w:rsidP="00CD3801">
      <w:pPr>
        <w:pStyle w:val="a0"/>
      </w:pPr>
    </w:p>
    <w:p w:rsidR="00980C59" w:rsidRDefault="00980C59" w:rsidP="00CD3801">
      <w:pPr>
        <w:pStyle w:val="a0"/>
      </w:pPr>
    </w:p>
    <w:p w:rsidR="000720DA" w:rsidRPr="00F331F9" w:rsidRDefault="000720DA" w:rsidP="00CD3801">
      <w:pPr>
        <w:pStyle w:val="1"/>
        <w:shd w:val="clear" w:color="auto" w:fill="DAEEF3" w:themeFill="accent5" w:themeFillTint="33"/>
        <w:rPr>
          <w:b w:val="0"/>
          <w:bCs w:val="0"/>
        </w:rPr>
      </w:pPr>
      <w:r>
        <w:t>Содержание урока</w:t>
      </w:r>
    </w:p>
    <w:p w:rsidR="004D0DE7" w:rsidRDefault="004D0DE7" w:rsidP="00CD3801">
      <w:pPr>
        <w:pStyle w:val="a0"/>
      </w:pPr>
    </w:p>
    <w:p w:rsidR="00414CBC" w:rsidRDefault="00414CBC" w:rsidP="00414CBC">
      <w:pPr>
        <w:pStyle w:val="a0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Работа со встроенными фильтрами.</w:t>
      </w:r>
    </w:p>
    <w:p w:rsidR="00414CBC" w:rsidRDefault="00414CBC" w:rsidP="00414CBC">
      <w:pPr>
        <w:pStyle w:val="a0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Фильтрация массивов объектов.</w:t>
      </w:r>
    </w:p>
    <w:p w:rsidR="00414CBC" w:rsidRDefault="00414CBC" w:rsidP="00414CBC">
      <w:pPr>
        <w:pStyle w:val="a0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Локализация и форматирование отфильтрованных данных.</w:t>
      </w:r>
    </w:p>
    <w:p w:rsidR="00414CBC" w:rsidRDefault="00414CBC" w:rsidP="00414CBC">
      <w:pPr>
        <w:pStyle w:val="a0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Создание «цепочек» фильтров.</w:t>
      </w:r>
    </w:p>
    <w:p w:rsidR="00414CBC" w:rsidRPr="00511CC2" w:rsidRDefault="00414CBC" w:rsidP="00414CBC">
      <w:pPr>
        <w:pStyle w:val="a0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Создание пользовательских фильтров.</w:t>
      </w:r>
    </w:p>
    <w:p w:rsidR="00414CBC" w:rsidRDefault="00414CBC" w:rsidP="00414CBC">
      <w:pPr>
        <w:pStyle w:val="a0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Создание фильтров, использующих другие фильтры.</w:t>
      </w:r>
    </w:p>
    <w:p w:rsidR="00CD3801" w:rsidRPr="003E04D2" w:rsidRDefault="00CD3801" w:rsidP="00CD3801">
      <w:pPr>
        <w:pStyle w:val="a0"/>
        <w:rPr>
          <w:sz w:val="20"/>
          <w:szCs w:val="20"/>
        </w:rPr>
      </w:pPr>
    </w:p>
    <w:p w:rsidR="000720DA" w:rsidRPr="00F331F9" w:rsidRDefault="000720DA" w:rsidP="00CD3801">
      <w:pPr>
        <w:pStyle w:val="1"/>
        <w:shd w:val="clear" w:color="auto" w:fill="DAEEF3" w:themeFill="accent5" w:themeFillTint="33"/>
        <w:rPr>
          <w:b w:val="0"/>
          <w:bCs w:val="0"/>
        </w:rPr>
      </w:pPr>
      <w:r>
        <w:t>Резюме</w:t>
      </w:r>
    </w:p>
    <w:p w:rsidR="00DA01AE" w:rsidRDefault="00DA01AE" w:rsidP="00DA01AE">
      <w:pPr>
        <w:pStyle w:val="ac"/>
        <w:ind w:left="1440"/>
      </w:pPr>
    </w:p>
    <w:p w:rsidR="00414CBC" w:rsidRPr="00414CBC" w:rsidRDefault="00414CBC" w:rsidP="00414CBC">
      <w:pPr>
        <w:pStyle w:val="ac"/>
        <w:numPr>
          <w:ilvl w:val="0"/>
          <w:numId w:val="23"/>
        </w:numPr>
        <w:ind w:left="1080"/>
      </w:pPr>
      <w:r w:rsidRPr="00414CBC">
        <w:t xml:space="preserve">Фильтры предназначены для преобразования данных перед тем как их обработает директива и перед их отображением во </w:t>
      </w:r>
      <w:r w:rsidRPr="00414CBC">
        <w:rPr>
          <w:lang w:val="en-US"/>
        </w:rPr>
        <w:t>View</w:t>
      </w:r>
      <w:r w:rsidRPr="00414CBC">
        <w:t xml:space="preserve"> без модификации данных в </w:t>
      </w:r>
      <w:r w:rsidRPr="00414CBC">
        <w:rPr>
          <w:lang w:val="en-US"/>
        </w:rPr>
        <w:t>scope</w:t>
      </w:r>
      <w:r w:rsidRPr="00414CBC">
        <w:t xml:space="preserve">. С помощью фильтров можно отобразить данные из одного источника в нескольких местах приложения (с применением фильтра и без). Фильтры могут выполнять множество функций, но в большинстве случаев они используются для форматирования и сортировки данных. </w:t>
      </w:r>
    </w:p>
    <w:p w:rsidR="00414CBC" w:rsidRPr="00414CBC" w:rsidRDefault="00414CBC" w:rsidP="00414CBC">
      <w:pPr>
        <w:pStyle w:val="ac"/>
        <w:numPr>
          <w:ilvl w:val="0"/>
          <w:numId w:val="23"/>
        </w:numPr>
        <w:ind w:left="1080"/>
      </w:pPr>
      <w:r w:rsidRPr="00414CBC">
        <w:t xml:space="preserve">В </w:t>
      </w:r>
      <w:r w:rsidRPr="00414CBC">
        <w:rPr>
          <w:lang w:val="en-US"/>
        </w:rPr>
        <w:t>AngularJS</w:t>
      </w:r>
      <w:r w:rsidRPr="00414CBC">
        <w:t xml:space="preserve"> существует несколько типов фильтров: для обработки единичных данных и для работы с коллекциями данных.</w:t>
      </w:r>
    </w:p>
    <w:p w:rsidR="00414CBC" w:rsidRPr="00414CBC" w:rsidRDefault="00414CBC" w:rsidP="00414CBC">
      <w:pPr>
        <w:pStyle w:val="ac"/>
        <w:ind w:left="1080"/>
      </w:pPr>
      <w:r w:rsidRPr="00414CBC">
        <w:t>Встроенные фильтры для работы с единичными данными:</w:t>
      </w:r>
    </w:p>
    <w:p w:rsidR="00D10964" w:rsidRPr="00414CBC" w:rsidRDefault="00D347D3" w:rsidP="00414CBC">
      <w:pPr>
        <w:pStyle w:val="ac"/>
        <w:numPr>
          <w:ilvl w:val="0"/>
          <w:numId w:val="36"/>
        </w:numPr>
      </w:pPr>
      <w:r w:rsidRPr="00414CBC">
        <w:rPr>
          <w:lang w:val="en-US"/>
        </w:rPr>
        <w:t xml:space="preserve">currency – </w:t>
      </w:r>
      <w:r w:rsidRPr="00414CBC">
        <w:t>используется для форматирования валюты</w:t>
      </w:r>
    </w:p>
    <w:p w:rsidR="00D10964" w:rsidRPr="00414CBC" w:rsidRDefault="00D347D3" w:rsidP="00414CBC">
      <w:pPr>
        <w:pStyle w:val="ac"/>
        <w:numPr>
          <w:ilvl w:val="0"/>
          <w:numId w:val="36"/>
        </w:numPr>
      </w:pPr>
      <w:r w:rsidRPr="00414CBC">
        <w:rPr>
          <w:lang w:val="en-US"/>
        </w:rPr>
        <w:t xml:space="preserve">date – </w:t>
      </w:r>
      <w:r w:rsidRPr="00414CBC">
        <w:t>используется для форматирования даты</w:t>
      </w:r>
    </w:p>
    <w:p w:rsidR="00D10964" w:rsidRPr="00414CBC" w:rsidRDefault="00D347D3" w:rsidP="00414CBC">
      <w:pPr>
        <w:pStyle w:val="ac"/>
        <w:numPr>
          <w:ilvl w:val="0"/>
          <w:numId w:val="36"/>
        </w:numPr>
      </w:pPr>
      <w:r w:rsidRPr="00414CBC">
        <w:rPr>
          <w:lang w:val="en-US"/>
        </w:rPr>
        <w:t>json</w:t>
      </w:r>
      <w:r w:rsidRPr="00414CBC">
        <w:t xml:space="preserve"> – генерирует </w:t>
      </w:r>
      <w:r w:rsidRPr="00414CBC">
        <w:rPr>
          <w:lang w:val="en-US"/>
        </w:rPr>
        <w:t>JSON</w:t>
      </w:r>
      <w:r w:rsidRPr="00414CBC">
        <w:t xml:space="preserve"> строку из </w:t>
      </w:r>
      <w:r w:rsidRPr="00414CBC">
        <w:rPr>
          <w:lang w:val="en-US"/>
        </w:rPr>
        <w:t>JavaScript</w:t>
      </w:r>
      <w:r w:rsidRPr="00414CBC">
        <w:t xml:space="preserve"> объекта </w:t>
      </w:r>
    </w:p>
    <w:p w:rsidR="00D10964" w:rsidRPr="00414CBC" w:rsidRDefault="00D347D3" w:rsidP="00414CBC">
      <w:pPr>
        <w:pStyle w:val="ac"/>
        <w:numPr>
          <w:ilvl w:val="0"/>
          <w:numId w:val="36"/>
        </w:numPr>
      </w:pPr>
      <w:r w:rsidRPr="00414CBC">
        <w:rPr>
          <w:lang w:val="en-US"/>
        </w:rPr>
        <w:t>number</w:t>
      </w:r>
      <w:r w:rsidRPr="00414CBC">
        <w:t xml:space="preserve"> – используется для форматирования числовых значений</w:t>
      </w:r>
    </w:p>
    <w:p w:rsidR="00D10964" w:rsidRPr="00414CBC" w:rsidRDefault="00D347D3" w:rsidP="00414CBC">
      <w:pPr>
        <w:pStyle w:val="ac"/>
        <w:numPr>
          <w:ilvl w:val="0"/>
          <w:numId w:val="36"/>
        </w:numPr>
      </w:pPr>
      <w:r w:rsidRPr="00414CBC">
        <w:rPr>
          <w:lang w:val="en-US"/>
        </w:rPr>
        <w:t>uppercase</w:t>
      </w:r>
      <w:r w:rsidRPr="00414CBC">
        <w:t xml:space="preserve"> – преобразует строку в верхний регистр</w:t>
      </w:r>
    </w:p>
    <w:p w:rsidR="00D10964" w:rsidRPr="00414CBC" w:rsidRDefault="00D347D3" w:rsidP="00414CBC">
      <w:pPr>
        <w:pStyle w:val="ac"/>
        <w:numPr>
          <w:ilvl w:val="0"/>
          <w:numId w:val="36"/>
        </w:numPr>
      </w:pPr>
      <w:r w:rsidRPr="00414CBC">
        <w:rPr>
          <w:lang w:val="en-US"/>
        </w:rPr>
        <w:t>lowercase</w:t>
      </w:r>
      <w:r w:rsidRPr="00414CBC">
        <w:t xml:space="preserve"> – преобразует строку в нижний регистр</w:t>
      </w:r>
    </w:p>
    <w:p w:rsidR="00414CBC" w:rsidRPr="00414CBC" w:rsidRDefault="00414CBC" w:rsidP="00414CBC">
      <w:pPr>
        <w:pStyle w:val="ac"/>
        <w:numPr>
          <w:ilvl w:val="0"/>
          <w:numId w:val="23"/>
        </w:numPr>
        <w:ind w:left="1080"/>
      </w:pPr>
      <w:r w:rsidRPr="00414CBC">
        <w:t xml:space="preserve">Так же в </w:t>
      </w:r>
      <w:r w:rsidRPr="00414CBC">
        <w:rPr>
          <w:lang w:val="en-US"/>
        </w:rPr>
        <w:t>AngularJS</w:t>
      </w:r>
      <w:r w:rsidRPr="00414CBC">
        <w:t xml:space="preserve"> существует возможность форматирования с помощью функций, как и в обычном </w:t>
      </w:r>
      <w:r w:rsidRPr="00414CBC">
        <w:rPr>
          <w:lang w:val="en-US"/>
        </w:rPr>
        <w:t>JavaScript</w:t>
      </w:r>
      <w:r w:rsidRPr="00414CBC">
        <w:t>. Но такой подход имеет ряд недостатков:</w:t>
      </w:r>
    </w:p>
    <w:p w:rsidR="00D10964" w:rsidRPr="00414CBC" w:rsidRDefault="00D347D3" w:rsidP="00414CBC">
      <w:pPr>
        <w:pStyle w:val="ac"/>
        <w:numPr>
          <w:ilvl w:val="0"/>
          <w:numId w:val="38"/>
        </w:numPr>
      </w:pPr>
      <w:r w:rsidRPr="00414CBC">
        <w:t>форматирование задается жестко в теле функции и его далее сложно   изменить. В фильтрах его можно менять в зависимости от культуры;</w:t>
      </w:r>
    </w:p>
    <w:p w:rsidR="00D10964" w:rsidRPr="00414CBC" w:rsidRDefault="00D347D3" w:rsidP="00414CBC">
      <w:pPr>
        <w:pStyle w:val="ac"/>
        <w:numPr>
          <w:ilvl w:val="0"/>
          <w:numId w:val="38"/>
        </w:numPr>
      </w:pPr>
      <w:r w:rsidRPr="00414CBC">
        <w:t xml:space="preserve">данные модифицируются непосредственно в источнике; </w:t>
      </w:r>
    </w:p>
    <w:p w:rsidR="00D10964" w:rsidRPr="00414CBC" w:rsidRDefault="00D347D3" w:rsidP="00414CBC">
      <w:pPr>
        <w:pStyle w:val="ac"/>
        <w:numPr>
          <w:ilvl w:val="0"/>
          <w:numId w:val="38"/>
        </w:numPr>
      </w:pPr>
      <w:r w:rsidRPr="00414CBC">
        <w:t xml:space="preserve">теряется возможность использовать одни и те же данные повторно во </w:t>
      </w:r>
      <w:r w:rsidRPr="00414CBC">
        <w:rPr>
          <w:lang w:val="en-US"/>
        </w:rPr>
        <w:t>View</w:t>
      </w:r>
      <w:r w:rsidRPr="00414CBC">
        <w:t xml:space="preserve"> так как они уже модифицированы. </w:t>
      </w:r>
    </w:p>
    <w:p w:rsidR="00414CBC" w:rsidRPr="00414CBC" w:rsidRDefault="00414CBC" w:rsidP="00414CBC">
      <w:pPr>
        <w:pStyle w:val="ac"/>
        <w:numPr>
          <w:ilvl w:val="0"/>
          <w:numId w:val="23"/>
        </w:numPr>
        <w:ind w:left="1080"/>
      </w:pPr>
      <w:r w:rsidRPr="00414CBC">
        <w:lastRenderedPageBreak/>
        <w:t xml:space="preserve">В </w:t>
      </w:r>
      <w:r w:rsidRPr="00414CBC">
        <w:rPr>
          <w:lang w:val="en-US"/>
        </w:rPr>
        <w:t>AngularJS</w:t>
      </w:r>
      <w:r w:rsidRPr="00414CBC">
        <w:t xml:space="preserve"> присутствует встроенная локализация для форматирования данных.</w:t>
      </w:r>
    </w:p>
    <w:p w:rsidR="00414CBC" w:rsidRPr="00414CBC" w:rsidRDefault="00414CBC" w:rsidP="00414CBC">
      <w:pPr>
        <w:pStyle w:val="ac"/>
        <w:ind w:left="1080"/>
      </w:pPr>
      <w:r w:rsidRPr="00414CBC">
        <w:t xml:space="preserve">По умолчанию используется текущая культура которая установлена на машине, но существует возможность применять специальные файлы для локализации под разные культуры. Эти файлы находятся по адресу: </w:t>
      </w:r>
      <w:hyperlink r:id="rId7" w:history="1">
        <w:r w:rsidRPr="00414CBC">
          <w:rPr>
            <w:rStyle w:val="aa"/>
            <w:lang w:val="en-US"/>
          </w:rPr>
          <w:t>https</w:t>
        </w:r>
        <w:r w:rsidRPr="00414CBC">
          <w:rPr>
            <w:rStyle w:val="aa"/>
          </w:rPr>
          <w:t>://</w:t>
        </w:r>
        <w:r w:rsidRPr="00414CBC">
          <w:rPr>
            <w:rStyle w:val="aa"/>
            <w:lang w:val="en-US"/>
          </w:rPr>
          <w:t>code</w:t>
        </w:r>
        <w:r w:rsidRPr="00414CBC">
          <w:rPr>
            <w:rStyle w:val="aa"/>
          </w:rPr>
          <w:t>.</w:t>
        </w:r>
        <w:proofErr w:type="spellStart"/>
        <w:r w:rsidRPr="00414CBC">
          <w:rPr>
            <w:rStyle w:val="aa"/>
            <w:lang w:val="en-US"/>
          </w:rPr>
          <w:t>angularjs</w:t>
        </w:r>
        <w:proofErr w:type="spellEnd"/>
        <w:r w:rsidRPr="00414CBC">
          <w:rPr>
            <w:rStyle w:val="aa"/>
          </w:rPr>
          <w:t>.</w:t>
        </w:r>
        <w:r w:rsidRPr="00414CBC">
          <w:rPr>
            <w:rStyle w:val="aa"/>
            <w:lang w:val="en-US"/>
          </w:rPr>
          <w:t>org</w:t>
        </w:r>
        <w:r w:rsidRPr="00414CBC">
          <w:rPr>
            <w:rStyle w:val="aa"/>
          </w:rPr>
          <w:t>/1.2.23/</w:t>
        </w:r>
        <w:proofErr w:type="spellStart"/>
        <w:r w:rsidRPr="00414CBC">
          <w:rPr>
            <w:rStyle w:val="aa"/>
            <w:lang w:val="en-US"/>
          </w:rPr>
          <w:t>i</w:t>
        </w:r>
        <w:proofErr w:type="spellEnd"/>
        <w:r w:rsidRPr="00414CBC">
          <w:rPr>
            <w:rStyle w:val="aa"/>
          </w:rPr>
          <w:t>18</w:t>
        </w:r>
        <w:r w:rsidRPr="00414CBC">
          <w:rPr>
            <w:rStyle w:val="aa"/>
            <w:lang w:val="en-US"/>
          </w:rPr>
          <w:t>n</w:t>
        </w:r>
      </w:hyperlink>
      <w:hyperlink r:id="rId8" w:history="1">
        <w:r w:rsidRPr="00414CBC">
          <w:rPr>
            <w:rStyle w:val="aa"/>
          </w:rPr>
          <w:t>/</w:t>
        </w:r>
      </w:hyperlink>
    </w:p>
    <w:p w:rsidR="00414CBC" w:rsidRPr="00414CBC" w:rsidRDefault="00414CBC" w:rsidP="00414CBC">
      <w:pPr>
        <w:pStyle w:val="ac"/>
        <w:ind w:left="1080"/>
      </w:pPr>
      <w:r w:rsidRPr="00414CBC">
        <w:t xml:space="preserve">Обратите внимание что данная локализация распространяется лишь на небольшой перечень свойств и для полноценной локализации её не достаточно. </w:t>
      </w:r>
    </w:p>
    <w:p w:rsidR="00E83CC7" w:rsidRPr="00414CBC" w:rsidRDefault="00414CBC" w:rsidP="00265BFA">
      <w:pPr>
        <w:pStyle w:val="ac"/>
        <w:numPr>
          <w:ilvl w:val="0"/>
          <w:numId w:val="23"/>
        </w:numPr>
        <w:ind w:left="1080"/>
      </w:pPr>
      <w:r w:rsidRPr="00414CBC">
        <w:t>Фильтры для форматирования коллекций данных:</w:t>
      </w:r>
    </w:p>
    <w:p w:rsidR="00D10964" w:rsidRPr="00414CBC" w:rsidRDefault="00D347D3" w:rsidP="00414CBC">
      <w:pPr>
        <w:pStyle w:val="ac"/>
        <w:numPr>
          <w:ilvl w:val="0"/>
          <w:numId w:val="40"/>
        </w:numPr>
      </w:pPr>
      <w:r w:rsidRPr="00414CBC">
        <w:rPr>
          <w:lang w:val="en-US"/>
        </w:rPr>
        <w:t>limitTo</w:t>
      </w:r>
      <w:r w:rsidRPr="00414CBC">
        <w:t xml:space="preserve"> – используется для ограничения отображаемых элементов из источника данных, так же существует возможность применения этого фильтра к строке, где он каждый символ обрабатывает как элемент массива;</w:t>
      </w:r>
    </w:p>
    <w:p w:rsidR="00D10964" w:rsidRPr="00414CBC" w:rsidRDefault="00D347D3" w:rsidP="00414CBC">
      <w:pPr>
        <w:pStyle w:val="ac"/>
        <w:numPr>
          <w:ilvl w:val="0"/>
          <w:numId w:val="40"/>
        </w:numPr>
      </w:pPr>
      <w:r w:rsidRPr="00414CBC">
        <w:rPr>
          <w:lang w:val="en-US"/>
        </w:rPr>
        <w:t>orderBy</w:t>
      </w:r>
      <w:r w:rsidRPr="00414CBC">
        <w:t xml:space="preserve"> – один из наиболее широко используемых фильтров, предназначен для сортировки элементов массива. Для сортировки можно указывать как </w:t>
      </w:r>
      <w:r w:rsidR="00414CBC" w:rsidRPr="00414CBC">
        <w:t>функцию,</w:t>
      </w:r>
      <w:r w:rsidRPr="00414CBC">
        <w:t xml:space="preserve"> так и свойство, при этом свойство следует указывать в одинарных кавычках.</w:t>
      </w:r>
    </w:p>
    <w:p w:rsidR="00414CBC" w:rsidRPr="00414CBC" w:rsidRDefault="00414CBC" w:rsidP="00414CBC">
      <w:pPr>
        <w:pStyle w:val="ac"/>
        <w:numPr>
          <w:ilvl w:val="0"/>
          <w:numId w:val="23"/>
        </w:numPr>
        <w:ind w:left="1080"/>
      </w:pPr>
      <w:r w:rsidRPr="00414CBC">
        <w:t xml:space="preserve">В </w:t>
      </w:r>
      <w:r w:rsidRPr="00414CBC">
        <w:rPr>
          <w:lang w:val="en-US"/>
        </w:rPr>
        <w:t>AngularJS</w:t>
      </w:r>
      <w:r w:rsidRPr="00414CBC">
        <w:t xml:space="preserve"> существует возможность использования цепочек фильтров:</w:t>
      </w:r>
    </w:p>
    <w:p w:rsidR="00414CBC" w:rsidRPr="00414CBC" w:rsidRDefault="00414CBC" w:rsidP="00414CBC">
      <w:pPr>
        <w:pStyle w:val="ac"/>
        <w:ind w:left="1080"/>
        <w:rPr>
          <w:lang w:val="en-US"/>
        </w:rPr>
      </w:pPr>
      <w:r w:rsidRPr="00414CBC">
        <w:tab/>
      </w:r>
      <w:r w:rsidRPr="00414CBC">
        <w:tab/>
      </w:r>
      <w:r w:rsidRPr="00414CBC">
        <w:rPr>
          <w:lang w:val="en-US"/>
        </w:rPr>
        <w:t>“Item in items |orderBy: ’+price’ | limitTo: 3 “</w:t>
      </w:r>
    </w:p>
    <w:p w:rsidR="00414CBC" w:rsidRPr="00414CBC" w:rsidRDefault="00414CBC" w:rsidP="00414CBC">
      <w:pPr>
        <w:pStyle w:val="ac"/>
        <w:ind w:left="1080"/>
      </w:pPr>
      <w:r w:rsidRPr="00414CBC">
        <w:t>В таком случае каждому следующему фильтру передаются данные уже обработанные предыдущим фильтром.</w:t>
      </w:r>
    </w:p>
    <w:p w:rsidR="00414CBC" w:rsidRPr="00414CBC" w:rsidRDefault="00414CBC" w:rsidP="00414CBC">
      <w:pPr>
        <w:pStyle w:val="ac"/>
        <w:numPr>
          <w:ilvl w:val="0"/>
          <w:numId w:val="23"/>
        </w:numPr>
        <w:ind w:left="1080"/>
      </w:pPr>
      <w:r w:rsidRPr="00414CBC">
        <w:t xml:space="preserve">Для того чтобы создать пользовательский фильтр нужно использовать метод </w:t>
      </w:r>
      <w:r w:rsidRPr="00414CBC">
        <w:rPr>
          <w:lang w:val="en-US"/>
        </w:rPr>
        <w:t>filter</w:t>
      </w:r>
      <w:r w:rsidRPr="00414CBC">
        <w:t xml:space="preserve"> который есть у модуля: </w:t>
      </w:r>
      <w:r w:rsidRPr="00414CBC">
        <w:rPr>
          <w:lang w:val="en-US"/>
        </w:rPr>
        <w:t>Module</w:t>
      </w:r>
      <w:r w:rsidRPr="00414CBC">
        <w:t>.</w:t>
      </w:r>
      <w:r w:rsidRPr="00414CBC">
        <w:rPr>
          <w:lang w:val="en-US"/>
        </w:rPr>
        <w:t>filter</w:t>
      </w:r>
      <w:r w:rsidRPr="00414CBC">
        <w:t>(). Этот метод принимает 2 аргумента:</w:t>
      </w:r>
    </w:p>
    <w:p w:rsidR="00414CBC" w:rsidRPr="00414CBC" w:rsidRDefault="00414CBC" w:rsidP="00414CBC">
      <w:pPr>
        <w:pStyle w:val="ac"/>
        <w:numPr>
          <w:ilvl w:val="0"/>
          <w:numId w:val="41"/>
        </w:numPr>
      </w:pPr>
      <w:r w:rsidRPr="00414CBC">
        <w:t>1) Имя фильтра;</w:t>
      </w:r>
    </w:p>
    <w:p w:rsidR="00414CBC" w:rsidRPr="00414CBC" w:rsidRDefault="00414CBC" w:rsidP="00414CBC">
      <w:pPr>
        <w:pStyle w:val="ac"/>
        <w:numPr>
          <w:ilvl w:val="0"/>
          <w:numId w:val="41"/>
        </w:numPr>
        <w:rPr>
          <w:lang w:val="en-US"/>
        </w:rPr>
      </w:pPr>
      <w:r w:rsidRPr="00414CBC">
        <w:rPr>
          <w:lang w:val="en-US"/>
        </w:rPr>
        <w:t xml:space="preserve">2) Factory function </w:t>
      </w:r>
      <w:r w:rsidRPr="00414CBC">
        <w:t>которая</w:t>
      </w:r>
      <w:r w:rsidRPr="00414CBC">
        <w:rPr>
          <w:lang w:val="en-US"/>
        </w:rPr>
        <w:t xml:space="preserve"> </w:t>
      </w:r>
      <w:r w:rsidRPr="00414CBC">
        <w:t>создает</w:t>
      </w:r>
      <w:r w:rsidRPr="00414CBC">
        <w:rPr>
          <w:lang w:val="en-US"/>
        </w:rPr>
        <w:t xml:space="preserve"> worker function.</w:t>
      </w:r>
    </w:p>
    <w:p w:rsidR="00414CBC" w:rsidRPr="00414CBC" w:rsidRDefault="00414CBC" w:rsidP="00414CBC">
      <w:pPr>
        <w:pStyle w:val="ac"/>
        <w:ind w:left="1080"/>
      </w:pPr>
      <w:r w:rsidRPr="00414CBC">
        <w:t>Далее его можно использовать в разметке как обычный встроенный фильтр.</w:t>
      </w:r>
    </w:p>
    <w:p w:rsidR="00414CBC" w:rsidRPr="00414CBC" w:rsidRDefault="00414CBC" w:rsidP="00414CBC">
      <w:pPr>
        <w:pStyle w:val="ac"/>
        <w:numPr>
          <w:ilvl w:val="0"/>
          <w:numId w:val="23"/>
        </w:numPr>
        <w:ind w:left="1080"/>
      </w:pPr>
      <w:r w:rsidRPr="00414CBC">
        <w:t>Сервис $</w:t>
      </w:r>
      <w:r w:rsidRPr="00414CBC">
        <w:rPr>
          <w:lang w:val="en-US"/>
        </w:rPr>
        <w:t>filter</w:t>
      </w:r>
      <w:r w:rsidRPr="00414CBC">
        <w:t xml:space="preserve"> используется, когда вам нужно в коде приложения вызывать существующие фильтры, например, для объединения функционала, создания оберток или для обработки данных непосредственно в функции.</w:t>
      </w:r>
    </w:p>
    <w:p w:rsidR="00B77B83" w:rsidRPr="00B77B83" w:rsidRDefault="00414CBC" w:rsidP="00414CBC">
      <w:pPr>
        <w:pStyle w:val="ac"/>
        <w:ind w:left="1080"/>
      </w:pPr>
      <w:r w:rsidRPr="00414CBC">
        <w:t xml:space="preserve">Для работы с этим сервисом его нужно просто указать в аргументах функции и </w:t>
      </w:r>
      <w:r w:rsidRPr="00414CBC">
        <w:rPr>
          <w:lang w:val="en-US"/>
        </w:rPr>
        <w:t>AngularJS</w:t>
      </w:r>
      <w:r w:rsidRPr="00414CBC">
        <w:t xml:space="preserve"> используя </w:t>
      </w:r>
      <w:r w:rsidRPr="00414CBC">
        <w:rPr>
          <w:lang w:val="en-US"/>
        </w:rPr>
        <w:t>Dependency</w:t>
      </w:r>
      <w:r w:rsidRPr="00414CBC">
        <w:t xml:space="preserve"> </w:t>
      </w:r>
      <w:r w:rsidRPr="00414CBC">
        <w:rPr>
          <w:lang w:val="en-US"/>
        </w:rPr>
        <w:t>Injection</w:t>
      </w:r>
      <w:r w:rsidRPr="00414CBC">
        <w:t xml:space="preserve"> передаст $</w:t>
      </w:r>
      <w:r w:rsidRPr="00414CBC">
        <w:rPr>
          <w:lang w:val="en-US"/>
        </w:rPr>
        <w:t>filter</w:t>
      </w:r>
      <w:r w:rsidRPr="00414CBC">
        <w:t xml:space="preserve"> в качестве аргумента функции.</w:t>
      </w:r>
    </w:p>
    <w:p w:rsidR="000720DA" w:rsidRPr="008F2956" w:rsidRDefault="000720DA" w:rsidP="00CD3801"/>
    <w:p w:rsidR="000720DA" w:rsidRPr="00F331F9" w:rsidRDefault="000720DA" w:rsidP="00CD3801">
      <w:pPr>
        <w:pStyle w:val="1"/>
        <w:shd w:val="clear" w:color="auto" w:fill="DAEEF3" w:themeFill="accent5" w:themeFillTint="33"/>
        <w:rPr>
          <w:b w:val="0"/>
          <w:bCs w:val="0"/>
        </w:rPr>
      </w:pPr>
      <w:r>
        <w:t>Закрепление материала</w:t>
      </w:r>
    </w:p>
    <w:p w:rsidR="000720DA" w:rsidRPr="000720DA" w:rsidRDefault="000720DA" w:rsidP="00CD3801"/>
    <w:p w:rsidR="003E04D2" w:rsidRPr="00B77B83" w:rsidRDefault="007E6A14" w:rsidP="003E04D2">
      <w:pPr>
        <w:pStyle w:val="ac"/>
        <w:numPr>
          <w:ilvl w:val="0"/>
          <w:numId w:val="11"/>
        </w:numPr>
      </w:pPr>
      <w:r>
        <w:t xml:space="preserve">Объясните </w:t>
      </w:r>
      <w:r w:rsidR="00A02C2C">
        <w:t xml:space="preserve">работу </w:t>
      </w:r>
      <w:r w:rsidR="00414CBC" w:rsidRPr="00414CBC">
        <w:t xml:space="preserve">фильтра </w:t>
      </w:r>
      <w:r w:rsidR="00414CBC">
        <w:rPr>
          <w:lang w:val="en-US"/>
        </w:rPr>
        <w:t>currency</w:t>
      </w:r>
      <w:r w:rsidR="00414CBC" w:rsidRPr="00414CBC">
        <w:t>. Как можно задать необходимую валюту</w:t>
      </w:r>
      <w:r w:rsidR="00A02C2C">
        <w:t>?</w:t>
      </w:r>
    </w:p>
    <w:p w:rsidR="00B77B83" w:rsidRPr="00B77B83" w:rsidRDefault="00414CBC" w:rsidP="003E04D2">
      <w:pPr>
        <w:pStyle w:val="ac"/>
        <w:numPr>
          <w:ilvl w:val="0"/>
          <w:numId w:val="11"/>
        </w:numPr>
      </w:pPr>
      <w:r>
        <w:t>Перечислите недостатки фильтрации с помощью функций и преимущества фильтрации с помощью фильтров.</w:t>
      </w:r>
    </w:p>
    <w:p w:rsidR="00B77B83" w:rsidRDefault="00414CBC" w:rsidP="00A02C2C">
      <w:pPr>
        <w:pStyle w:val="ac"/>
        <w:numPr>
          <w:ilvl w:val="0"/>
          <w:numId w:val="11"/>
        </w:numPr>
      </w:pPr>
      <w:r>
        <w:t>Назовите особенности применения фильтра orderBy.</w:t>
      </w:r>
    </w:p>
    <w:p w:rsidR="00A01C76" w:rsidRPr="00A01C76" w:rsidRDefault="00934C1E" w:rsidP="003E04D2">
      <w:pPr>
        <w:pStyle w:val="ac"/>
        <w:numPr>
          <w:ilvl w:val="0"/>
          <w:numId w:val="11"/>
        </w:numPr>
      </w:pPr>
      <w:r>
        <w:rPr>
          <w:lang w:val="en-US"/>
        </w:rPr>
        <w:t>Как создать пользовательский фильтр?</w:t>
      </w:r>
    </w:p>
    <w:p w:rsidR="00A01C76" w:rsidRPr="00B77B83" w:rsidRDefault="00934C1E" w:rsidP="003E04D2">
      <w:pPr>
        <w:pStyle w:val="ac"/>
        <w:numPr>
          <w:ilvl w:val="0"/>
          <w:numId w:val="11"/>
        </w:numPr>
      </w:pPr>
      <w:r>
        <w:t>Можно ли в коде приложения вызывать встроенный фильтры? Опишите</w:t>
      </w:r>
      <w:r w:rsidR="00A02C2C">
        <w:t>.</w:t>
      </w:r>
    </w:p>
    <w:p w:rsidR="0035379E" w:rsidRPr="005108DD" w:rsidRDefault="0035379E" w:rsidP="0035379E">
      <w:pPr>
        <w:pStyle w:val="a0"/>
        <w:rPr>
          <w:sz w:val="20"/>
          <w:szCs w:val="20"/>
        </w:rPr>
      </w:pPr>
    </w:p>
    <w:p w:rsidR="0035379E" w:rsidRPr="00446894" w:rsidRDefault="0035379E" w:rsidP="0035379E">
      <w:pPr>
        <w:pStyle w:val="a0"/>
        <w:rPr>
          <w:sz w:val="20"/>
          <w:szCs w:val="20"/>
        </w:rPr>
      </w:pPr>
    </w:p>
    <w:p w:rsidR="000720DA" w:rsidRPr="00F331F9" w:rsidRDefault="000720DA" w:rsidP="00CD3801">
      <w:pPr>
        <w:pStyle w:val="1"/>
        <w:shd w:val="clear" w:color="auto" w:fill="DAEEF3" w:themeFill="accent5" w:themeFillTint="33"/>
        <w:rPr>
          <w:b w:val="0"/>
          <w:bCs w:val="0"/>
        </w:rPr>
      </w:pPr>
      <w:r w:rsidRPr="00F331F9">
        <w:t>Дополнительное задание</w:t>
      </w:r>
    </w:p>
    <w:p w:rsidR="00290348" w:rsidRDefault="00290348" w:rsidP="00CD3801"/>
    <w:p w:rsidR="003E04D2" w:rsidRPr="003E04D2" w:rsidRDefault="003E04D2" w:rsidP="003E04D2">
      <w:r>
        <w:t>Задание</w:t>
      </w:r>
    </w:p>
    <w:p w:rsidR="004D0DE7" w:rsidRDefault="003E04D2" w:rsidP="00CD3801">
      <w:r>
        <w:t>Создайте</w:t>
      </w:r>
      <w:r w:rsidR="00934C1E">
        <w:t xml:space="preserve"> приложение – дневник в котором пользователь может вносить записи, возле каждой его записи указана дата, и записи отсортированы по дате.</w:t>
      </w:r>
    </w:p>
    <w:p w:rsidR="00E857BF" w:rsidRDefault="00E857BF" w:rsidP="00CD3801"/>
    <w:p w:rsidR="00E857BF" w:rsidRPr="00F331F9" w:rsidRDefault="00E857BF" w:rsidP="00CD3801">
      <w:pPr>
        <w:pStyle w:val="1"/>
        <w:shd w:val="clear" w:color="auto" w:fill="DAEEF3" w:themeFill="accent5" w:themeFillTint="33"/>
      </w:pPr>
      <w:r>
        <w:t>Самостоятельная деятельность</w:t>
      </w:r>
      <w:r w:rsidRPr="00F331F9">
        <w:t xml:space="preserve"> учащегося</w:t>
      </w:r>
    </w:p>
    <w:p w:rsidR="00E857BF" w:rsidRDefault="00E857BF" w:rsidP="00CD3801"/>
    <w:p w:rsidR="003E04D2" w:rsidRDefault="003E04D2" w:rsidP="003E04D2">
      <w:r>
        <w:t xml:space="preserve">Задание 1 </w:t>
      </w:r>
    </w:p>
    <w:p w:rsidR="00735069" w:rsidRDefault="00991430" w:rsidP="003E04D2">
      <w:r>
        <w:t>Расширьте предыдущий пример</w:t>
      </w:r>
      <w:r w:rsidR="00934C1E">
        <w:t xml:space="preserve"> добавив возможность пользователю выбирать способ сортировки (по дате, количество отображаемых записей)</w:t>
      </w:r>
      <w:r w:rsidR="00DA01AE">
        <w:t>.</w:t>
      </w:r>
      <w:r w:rsidR="00934C1E" w:rsidRPr="00934C1E">
        <w:t xml:space="preserve"> </w:t>
      </w:r>
      <w:r w:rsidR="00934C1E">
        <w:t>Добавьте локализацию с помощью файла и предоставьте пользователю выбирать культуру для форматирования (с помощью выпадающего списка).</w:t>
      </w:r>
    </w:p>
    <w:p w:rsidR="00A01C76" w:rsidRDefault="00A01C76" w:rsidP="003E04D2"/>
    <w:p w:rsidR="00A01C76" w:rsidRDefault="00A01C76" w:rsidP="003E04D2">
      <w:r>
        <w:t>Задание 2</w:t>
      </w:r>
    </w:p>
    <w:p w:rsidR="00A01C76" w:rsidRDefault="00934C1E" w:rsidP="003E04D2">
      <w:r>
        <w:t>Создайте пользовательский фильтр который можно применять для сортировки массива чисел.</w:t>
      </w:r>
    </w:p>
    <w:p w:rsidR="00934C1E" w:rsidRPr="00265BFA" w:rsidRDefault="00934C1E" w:rsidP="003E04D2">
      <w:r>
        <w:t>Фильтр должен в начало массива располагать по порядку все четные значения, далее по порядку все не четные значения.</w:t>
      </w:r>
    </w:p>
    <w:p w:rsidR="00735069" w:rsidRDefault="00735069" w:rsidP="003E04D2"/>
    <w:p w:rsidR="00E857BF" w:rsidRDefault="00E857BF" w:rsidP="00CD3801"/>
    <w:p w:rsidR="00E857BF" w:rsidRPr="00F331F9" w:rsidRDefault="00E857BF" w:rsidP="00CD3801">
      <w:pPr>
        <w:pStyle w:val="1"/>
        <w:shd w:val="clear" w:color="auto" w:fill="DAEEF3" w:themeFill="accent5" w:themeFillTint="33"/>
        <w:rPr>
          <w:b w:val="0"/>
          <w:bCs w:val="0"/>
        </w:rPr>
      </w:pPr>
      <w:r>
        <w:t>Рекомендуемые</w:t>
      </w:r>
      <w:r w:rsidRPr="00F331F9">
        <w:t xml:space="preserve"> ресурсы</w:t>
      </w:r>
    </w:p>
    <w:p w:rsidR="00E857BF" w:rsidRDefault="00E857BF" w:rsidP="00CD3801"/>
    <w:p w:rsidR="00A01C76" w:rsidRPr="00265BFA" w:rsidRDefault="00A01C76" w:rsidP="00CD3801"/>
    <w:p w:rsidR="00EB6B72" w:rsidRPr="00A01C76" w:rsidRDefault="00934C1E" w:rsidP="00CD3801">
      <w:r w:rsidRPr="00934C1E">
        <w:t>Filters</w:t>
      </w:r>
      <w:r w:rsidR="00A01C76" w:rsidRPr="00A01C76">
        <w:t>:</w:t>
      </w:r>
    </w:p>
    <w:p w:rsidR="00934C1E" w:rsidRDefault="008A2F46" w:rsidP="00CD3801">
      <w:hyperlink r:id="rId9" w:history="1">
        <w:r w:rsidR="00934C1E" w:rsidRPr="00F93F6A">
          <w:rPr>
            <w:rStyle w:val="aa"/>
          </w:rPr>
          <w:t>https://docs.angularjs.org/api/ng/filter</w:t>
        </w:r>
      </w:hyperlink>
    </w:p>
    <w:p w:rsidR="00934C1E" w:rsidRDefault="00934C1E" w:rsidP="00CD3801"/>
    <w:p w:rsidR="00A01C76" w:rsidRPr="00A01C76" w:rsidRDefault="00991430" w:rsidP="00CD3801">
      <w:r w:rsidRPr="00991430">
        <w:t>$</w:t>
      </w:r>
      <w:r w:rsidR="00934C1E">
        <w:rPr>
          <w:lang w:val="en-US"/>
        </w:rPr>
        <w:t>filter</w:t>
      </w:r>
      <w:r w:rsidR="00A01C76" w:rsidRPr="00A01C76">
        <w:t>:</w:t>
      </w:r>
    </w:p>
    <w:p w:rsidR="00A01C76" w:rsidRDefault="008A2F46" w:rsidP="00CD3801">
      <w:hyperlink r:id="rId10" w:history="1">
        <w:r w:rsidR="00934C1E" w:rsidRPr="00F93F6A">
          <w:rPr>
            <w:rStyle w:val="aa"/>
          </w:rPr>
          <w:t>https://docs.angularjs.org/api/ng/service/$filter</w:t>
        </w:r>
      </w:hyperlink>
    </w:p>
    <w:p w:rsidR="0035001F" w:rsidRDefault="0035001F" w:rsidP="00CD3801"/>
    <w:p w:rsidR="0035001F" w:rsidRDefault="0035001F" w:rsidP="00CD3801">
      <w:pPr>
        <w:rPr>
          <w:lang w:val="en-US"/>
        </w:rPr>
      </w:pPr>
      <w:r>
        <w:rPr>
          <w:lang w:val="en-US"/>
        </w:rPr>
        <w:t>Culture files:</w:t>
      </w:r>
    </w:p>
    <w:p w:rsidR="0035001F" w:rsidRPr="0035001F" w:rsidRDefault="008A2F46" w:rsidP="00CD3801">
      <w:pPr>
        <w:rPr>
          <w:lang w:val="en-US"/>
        </w:rPr>
      </w:pPr>
      <w:hyperlink r:id="rId11" w:history="1">
        <w:r w:rsidR="0035001F" w:rsidRPr="00414CBC">
          <w:rPr>
            <w:rStyle w:val="aa"/>
            <w:lang w:val="en-US"/>
          </w:rPr>
          <w:t>https</w:t>
        </w:r>
        <w:r w:rsidR="0035001F" w:rsidRPr="0035001F">
          <w:rPr>
            <w:rStyle w:val="aa"/>
            <w:lang w:val="en-US"/>
          </w:rPr>
          <w:t>://</w:t>
        </w:r>
        <w:r w:rsidR="0035001F" w:rsidRPr="00414CBC">
          <w:rPr>
            <w:rStyle w:val="aa"/>
            <w:lang w:val="en-US"/>
          </w:rPr>
          <w:t>code</w:t>
        </w:r>
        <w:r w:rsidR="0035001F" w:rsidRPr="0035001F">
          <w:rPr>
            <w:rStyle w:val="aa"/>
            <w:lang w:val="en-US"/>
          </w:rPr>
          <w:t>.</w:t>
        </w:r>
        <w:r w:rsidR="0035001F" w:rsidRPr="00414CBC">
          <w:rPr>
            <w:rStyle w:val="aa"/>
            <w:lang w:val="en-US"/>
          </w:rPr>
          <w:t>angularjs</w:t>
        </w:r>
        <w:r w:rsidR="0035001F" w:rsidRPr="0035001F">
          <w:rPr>
            <w:rStyle w:val="aa"/>
            <w:lang w:val="en-US"/>
          </w:rPr>
          <w:t>.</w:t>
        </w:r>
        <w:r w:rsidR="0035001F" w:rsidRPr="00414CBC">
          <w:rPr>
            <w:rStyle w:val="aa"/>
            <w:lang w:val="en-US"/>
          </w:rPr>
          <w:t>org</w:t>
        </w:r>
        <w:r w:rsidR="0035001F" w:rsidRPr="0035001F">
          <w:rPr>
            <w:rStyle w:val="aa"/>
            <w:lang w:val="en-US"/>
          </w:rPr>
          <w:t>/1.2.23/</w:t>
        </w:r>
        <w:r w:rsidR="0035001F" w:rsidRPr="00414CBC">
          <w:rPr>
            <w:rStyle w:val="aa"/>
            <w:lang w:val="en-US"/>
          </w:rPr>
          <w:t>i</w:t>
        </w:r>
        <w:r w:rsidR="0035001F" w:rsidRPr="0035001F">
          <w:rPr>
            <w:rStyle w:val="aa"/>
            <w:lang w:val="en-US"/>
          </w:rPr>
          <w:t>18</w:t>
        </w:r>
        <w:r w:rsidR="0035001F" w:rsidRPr="00414CBC">
          <w:rPr>
            <w:rStyle w:val="aa"/>
            <w:lang w:val="en-US"/>
          </w:rPr>
          <w:t>n</w:t>
        </w:r>
      </w:hyperlink>
      <w:hyperlink r:id="rId12" w:history="1">
        <w:r w:rsidR="0035001F" w:rsidRPr="0035001F">
          <w:rPr>
            <w:rStyle w:val="aa"/>
            <w:lang w:val="en-US"/>
          </w:rPr>
          <w:t>/</w:t>
        </w:r>
      </w:hyperlink>
    </w:p>
    <w:sectPr w:rsidR="0035001F" w:rsidRPr="0035001F" w:rsidSect="00675FC7">
      <w:footerReference w:type="default" r:id="rId13"/>
      <w:pgSz w:w="11907" w:h="16839"/>
      <w:pgMar w:top="720" w:right="1440" w:bottom="72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F46" w:rsidRDefault="008A2F46" w:rsidP="00BC5ABF">
      <w:r>
        <w:separator/>
      </w:r>
    </w:p>
  </w:endnote>
  <w:endnote w:type="continuationSeparator" w:id="0">
    <w:p w:rsidR="008A2F46" w:rsidRDefault="008A2F46" w:rsidP="00BC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19183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09C6" w:rsidRDefault="00D209C6">
        <w:pPr>
          <w:pStyle w:val="a8"/>
          <w:jc w:val="right"/>
        </w:pPr>
      </w:p>
      <w:tbl>
        <w:tblPr>
          <w:tblStyle w:val="ad"/>
          <w:tblW w:w="10620" w:type="dxa"/>
          <w:tblInd w:w="-702" w:type="dxa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1908"/>
          <w:gridCol w:w="2682"/>
          <w:gridCol w:w="3360"/>
          <w:gridCol w:w="2670"/>
        </w:tblGrid>
        <w:tr w:rsidR="00D209C6" w:rsidRPr="007260FF" w:rsidTr="00D209C6">
          <w:tc>
            <w:tcPr>
              <w:tcW w:w="1908" w:type="dxa"/>
            </w:tcPr>
            <w:p w:rsidR="00D209C6" w:rsidRDefault="00D209C6" w:rsidP="0085042A">
              <w:pPr>
                <w:pStyle w:val="a8"/>
                <w:rPr>
                  <w:sz w:val="12"/>
                  <w:szCs w:val="12"/>
                  <w:lang w:val="en-US"/>
                </w:rPr>
              </w:pPr>
            </w:p>
            <w:p w:rsidR="00D209C6" w:rsidRDefault="00D209C6" w:rsidP="0085042A">
              <w:pPr>
                <w:pStyle w:val="a8"/>
                <w:rPr>
                  <w:sz w:val="12"/>
                  <w:szCs w:val="12"/>
                  <w:lang w:val="en-US"/>
                </w:rPr>
              </w:pPr>
            </w:p>
            <w:p w:rsidR="00D209C6" w:rsidRDefault="00D209C6" w:rsidP="0085042A">
              <w:pPr>
                <w:pStyle w:val="a8"/>
                <w:rPr>
                  <w:sz w:val="12"/>
                  <w:szCs w:val="12"/>
                  <w:lang w:val="en-US"/>
                </w:rPr>
              </w:pPr>
              <w:r>
                <w:rPr>
                  <w:noProof/>
                  <w:sz w:val="12"/>
                  <w:szCs w:val="12"/>
                  <w:lang w:eastAsia="ru-RU"/>
                </w:rPr>
                <w:drawing>
                  <wp:inline distT="0" distB="0" distL="0" distR="0" wp14:anchorId="32CAF452" wp14:editId="2F0BC9E1">
                    <wp:extent cx="1057702" cy="323956"/>
                    <wp:effectExtent l="0" t="0" r="9525" b="0"/>
                    <wp:docPr id="1" name="Рисунок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Logo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59758" cy="32458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  <w:p w:rsidR="00D209C6" w:rsidRDefault="00D209C6" w:rsidP="0085042A">
              <w:pPr>
                <w:pStyle w:val="a8"/>
                <w:rPr>
                  <w:sz w:val="12"/>
                  <w:szCs w:val="12"/>
                  <w:lang w:val="en-US"/>
                </w:rPr>
              </w:pPr>
            </w:p>
            <w:p w:rsidR="00D209C6" w:rsidRPr="00153D0E" w:rsidRDefault="00D209C6" w:rsidP="0085042A">
              <w:pPr>
                <w:pStyle w:val="a8"/>
                <w:rPr>
                  <w:sz w:val="12"/>
                  <w:szCs w:val="12"/>
                  <w:lang w:val="en-US"/>
                </w:rPr>
              </w:pPr>
            </w:p>
          </w:tc>
          <w:tc>
            <w:tcPr>
              <w:tcW w:w="2682" w:type="dxa"/>
            </w:tcPr>
            <w:p w:rsidR="00D209C6" w:rsidRDefault="00D209C6" w:rsidP="0085042A">
              <w:pPr>
                <w:pStyle w:val="a8"/>
                <w:rPr>
                  <w:sz w:val="12"/>
                  <w:szCs w:val="12"/>
                  <w:lang w:val="en-US"/>
                </w:rPr>
              </w:pPr>
            </w:p>
            <w:p w:rsidR="00D209C6" w:rsidRDefault="00D209C6" w:rsidP="0085042A">
              <w:pPr>
                <w:pStyle w:val="a8"/>
                <w:rPr>
                  <w:sz w:val="16"/>
                  <w:szCs w:val="16"/>
                  <w:lang w:val="en-US"/>
                </w:rPr>
              </w:pPr>
            </w:p>
            <w:p w:rsidR="00D209C6" w:rsidRPr="00234F5C" w:rsidRDefault="00D209C6" w:rsidP="0085042A">
              <w:pPr>
                <w:pStyle w:val="a8"/>
                <w:rPr>
                  <w:sz w:val="16"/>
                  <w:szCs w:val="16"/>
                  <w:lang w:val="en-US"/>
                </w:rPr>
              </w:pPr>
              <w:r w:rsidRPr="00234F5C">
                <w:rPr>
                  <w:sz w:val="16"/>
                  <w:szCs w:val="16"/>
                  <w:lang w:val="en-US"/>
                </w:rPr>
                <w:t>CyberBionic Systematics</w:t>
              </w:r>
              <w:r w:rsidRPr="00D209C6">
                <w:rPr>
                  <w:sz w:val="16"/>
                  <w:szCs w:val="16"/>
                  <w:lang w:val="en-US"/>
                </w:rPr>
                <w:t xml:space="preserve"> ® 201</w:t>
              </w:r>
              <w:r w:rsidR="004C7A99">
                <w:rPr>
                  <w:sz w:val="16"/>
                  <w:szCs w:val="16"/>
                  <w:lang w:val="en-US"/>
                </w:rPr>
                <w:t>2</w:t>
              </w:r>
              <w:r w:rsidRPr="00234F5C">
                <w:rPr>
                  <w:sz w:val="16"/>
                  <w:szCs w:val="16"/>
                  <w:lang w:val="en-US"/>
                </w:rPr>
                <w:t xml:space="preserve">         </w:t>
              </w:r>
            </w:p>
            <w:p w:rsidR="00D209C6" w:rsidRPr="00234F5C" w:rsidRDefault="00D209C6" w:rsidP="0085042A">
              <w:pPr>
                <w:pStyle w:val="a8"/>
                <w:rPr>
                  <w:sz w:val="16"/>
                  <w:szCs w:val="16"/>
                  <w:lang w:val="en-US"/>
                </w:rPr>
              </w:pPr>
              <w:r w:rsidRPr="00234F5C">
                <w:rPr>
                  <w:sz w:val="16"/>
                  <w:szCs w:val="16"/>
                  <w:lang w:val="en-US"/>
                </w:rPr>
                <w:t>19</w:t>
              </w:r>
              <w:r w:rsidRPr="00D209C6">
                <w:rPr>
                  <w:sz w:val="16"/>
                  <w:szCs w:val="16"/>
                  <w:lang w:val="en-US"/>
                </w:rPr>
                <w:t xml:space="preserve"> </w:t>
              </w:r>
              <w:proofErr w:type="spellStart"/>
              <w:r w:rsidRPr="00234F5C">
                <w:rPr>
                  <w:sz w:val="16"/>
                  <w:szCs w:val="16"/>
                  <w:lang w:val="en-US"/>
                </w:rPr>
                <w:t>Mariny</w:t>
              </w:r>
              <w:proofErr w:type="spellEnd"/>
              <w:r w:rsidRPr="00234F5C">
                <w:rPr>
                  <w:sz w:val="16"/>
                  <w:szCs w:val="16"/>
                  <w:lang w:val="en-US"/>
                </w:rPr>
                <w:t xml:space="preserve"> </w:t>
              </w:r>
              <w:proofErr w:type="spellStart"/>
              <w:r w:rsidRPr="00234F5C">
                <w:rPr>
                  <w:sz w:val="16"/>
                  <w:szCs w:val="16"/>
                  <w:lang w:val="en-US"/>
                </w:rPr>
                <w:t>Raskovoy</w:t>
              </w:r>
              <w:proofErr w:type="spellEnd"/>
              <w:r w:rsidRPr="00D209C6">
                <w:rPr>
                  <w:sz w:val="16"/>
                  <w:szCs w:val="16"/>
                  <w:lang w:val="en-US"/>
                </w:rPr>
                <w:t xml:space="preserve"> Str.,</w:t>
              </w:r>
              <w:r w:rsidRPr="00234F5C">
                <w:rPr>
                  <w:sz w:val="16"/>
                  <w:szCs w:val="16"/>
                  <w:lang w:val="en-US"/>
                </w:rPr>
                <w:t xml:space="preserve"> 8 floor</w:t>
              </w:r>
            </w:p>
            <w:p w:rsidR="00D209C6" w:rsidRPr="00234F5C" w:rsidRDefault="00D209C6" w:rsidP="0085042A">
              <w:pPr>
                <w:pStyle w:val="a8"/>
                <w:rPr>
                  <w:sz w:val="16"/>
                  <w:szCs w:val="16"/>
                  <w:lang w:val="en-US"/>
                </w:rPr>
              </w:pPr>
              <w:proofErr w:type="spellStart"/>
              <w:r w:rsidRPr="00234F5C">
                <w:rPr>
                  <w:sz w:val="16"/>
                  <w:szCs w:val="16"/>
                </w:rPr>
                <w:t>Kyiv</w:t>
              </w:r>
              <w:proofErr w:type="spellEnd"/>
              <w:r w:rsidRPr="00234F5C">
                <w:rPr>
                  <w:sz w:val="16"/>
                  <w:szCs w:val="16"/>
                </w:rPr>
                <w:t xml:space="preserve">, </w:t>
              </w:r>
              <w:proofErr w:type="spellStart"/>
              <w:r w:rsidRPr="00234F5C">
                <w:rPr>
                  <w:sz w:val="16"/>
                  <w:szCs w:val="16"/>
                </w:rPr>
                <w:t>Ukraine</w:t>
              </w:r>
              <w:proofErr w:type="spellEnd"/>
              <w:r w:rsidRPr="00234F5C">
                <w:rPr>
                  <w:sz w:val="16"/>
                  <w:szCs w:val="16"/>
                </w:rPr>
                <w:t xml:space="preserve"> </w:t>
              </w:r>
              <w:r w:rsidRPr="00234F5C">
                <w:rPr>
                  <w:sz w:val="16"/>
                  <w:szCs w:val="16"/>
                  <w:lang w:val="en-US"/>
                </w:rPr>
  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  </w:r>
            </w:p>
            <w:p w:rsidR="00D209C6" w:rsidRPr="002F22E2" w:rsidRDefault="00D209C6" w:rsidP="0085042A">
              <w:pPr>
                <w:pStyle w:val="a8"/>
                <w:rPr>
                  <w:sz w:val="12"/>
                  <w:szCs w:val="12"/>
                  <w:lang w:val="en-US"/>
                </w:rPr>
              </w:pPr>
              <w:r w:rsidRPr="002F22E2">
                <w:rPr>
                  <w:sz w:val="12"/>
                  <w:szCs w:val="12"/>
                  <w:lang w:val="en-US"/>
                </w:rPr>
                <w:t xml:space="preserve">                                </w:t>
              </w:r>
              <w:r>
                <w:rPr>
                  <w:sz w:val="12"/>
                  <w:szCs w:val="12"/>
                </w:rPr>
                <w:t xml:space="preserve"> </w:t>
              </w:r>
            </w:p>
          </w:tc>
          <w:tc>
            <w:tcPr>
              <w:tcW w:w="3360" w:type="dxa"/>
            </w:tcPr>
            <w:p w:rsidR="00D209C6" w:rsidRPr="00B91B2D" w:rsidRDefault="00D209C6" w:rsidP="0085042A">
              <w:pPr>
                <w:pStyle w:val="a8"/>
                <w:jc w:val="right"/>
                <w:rPr>
                  <w:sz w:val="12"/>
                  <w:szCs w:val="12"/>
                  <w:lang w:val="en-US"/>
                </w:rPr>
              </w:pPr>
            </w:p>
            <w:p w:rsidR="00D209C6" w:rsidRDefault="00D209C6" w:rsidP="0085042A">
              <w:pPr>
                <w:pStyle w:val="a8"/>
                <w:rPr>
                  <w:sz w:val="16"/>
                  <w:szCs w:val="16"/>
                  <w:lang w:val="en-US"/>
                </w:rPr>
              </w:pPr>
            </w:p>
            <w:p w:rsidR="00D209C6" w:rsidRPr="00B91B2D" w:rsidRDefault="00D209C6" w:rsidP="00D209C6">
              <w:pPr>
                <w:pStyle w:val="a8"/>
                <w:rPr>
                  <w:sz w:val="16"/>
                  <w:szCs w:val="16"/>
                  <w:lang w:val="en-US"/>
                </w:rPr>
              </w:pPr>
              <w:r w:rsidRPr="00D209C6">
                <w:rPr>
                  <w:sz w:val="16"/>
                  <w:szCs w:val="16"/>
                  <w:lang w:val="en-US"/>
                </w:rPr>
                <w:t xml:space="preserve">t.  </w:t>
              </w:r>
              <w:r w:rsidRPr="00B91B2D">
                <w:rPr>
                  <w:sz w:val="16"/>
                  <w:szCs w:val="16"/>
                  <w:lang w:val="en-US"/>
                </w:rPr>
                <w:t>+380 (44) 361-8473</w:t>
              </w:r>
            </w:p>
            <w:p w:rsidR="00D209C6" w:rsidRDefault="00D209C6" w:rsidP="00D209C6">
              <w:pPr>
                <w:pStyle w:val="a8"/>
                <w:rPr>
                  <w:sz w:val="16"/>
                  <w:szCs w:val="16"/>
                  <w:lang w:val="en-US"/>
                </w:rPr>
              </w:pPr>
              <w:r w:rsidRPr="00D209C6">
                <w:rPr>
                  <w:sz w:val="16"/>
                  <w:szCs w:val="16"/>
                  <w:lang w:val="en-US"/>
                </w:rPr>
                <w:t>E-</w:t>
              </w:r>
              <w:r w:rsidRPr="00234F5C">
                <w:rPr>
                  <w:sz w:val="16"/>
                  <w:szCs w:val="16"/>
                  <w:lang w:val="en-US"/>
                </w:rPr>
                <w:t>mail</w:t>
              </w:r>
              <w:r w:rsidRPr="00D209C6">
                <w:rPr>
                  <w:sz w:val="16"/>
                  <w:szCs w:val="16"/>
                  <w:lang w:val="en-US"/>
                </w:rPr>
                <w:t xml:space="preserve">: </w:t>
              </w:r>
              <w:hyperlink r:id="rId2" w:history="1">
                <w:r w:rsidRPr="001C1EBD">
                  <w:rPr>
                    <w:rStyle w:val="aa"/>
                    <w:sz w:val="16"/>
                    <w:szCs w:val="16"/>
                    <w:lang w:val="en-US"/>
                  </w:rPr>
                  <w:t>edu@cbsystematics.com</w:t>
                </w:r>
              </w:hyperlink>
            </w:p>
            <w:p w:rsidR="00D209C6" w:rsidRPr="00D209C6" w:rsidRDefault="00D209C6" w:rsidP="00D209C6">
              <w:pPr>
                <w:pStyle w:val="a8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>Site</w:t>
              </w:r>
              <w:r w:rsidRPr="00D209C6">
                <w:rPr>
                  <w:sz w:val="16"/>
                  <w:szCs w:val="16"/>
                  <w:lang w:val="en-US"/>
                </w:rPr>
                <w:t>:</w:t>
              </w:r>
              <w:r>
                <w:rPr>
                  <w:sz w:val="16"/>
                  <w:szCs w:val="16"/>
                  <w:lang w:val="en-US"/>
                </w:rPr>
                <w:t xml:space="preserve"> </w:t>
              </w:r>
              <w:hyperlink r:id="rId3" w:history="1">
                <w:r w:rsidRPr="001C1EBD">
                  <w:rPr>
                    <w:rStyle w:val="aa"/>
                    <w:sz w:val="16"/>
                    <w:szCs w:val="16"/>
                    <w:lang w:val="en-US"/>
                  </w:rPr>
                  <w:t>www.edu.cbsystematics.com</w:t>
                </w:r>
              </w:hyperlink>
              <w:r>
                <w:rPr>
                  <w:sz w:val="16"/>
                  <w:szCs w:val="16"/>
                  <w:lang w:val="en-US"/>
                </w:rPr>
                <w:t xml:space="preserve"> </w:t>
              </w:r>
            </w:p>
            <w:p w:rsidR="00D209C6" w:rsidRPr="00D209C6" w:rsidRDefault="00D209C6" w:rsidP="00D209C6">
              <w:pPr>
                <w:pStyle w:val="a8"/>
                <w:rPr>
                  <w:sz w:val="12"/>
                  <w:szCs w:val="12"/>
                  <w:lang w:val="en-US"/>
                </w:rPr>
              </w:pPr>
            </w:p>
          </w:tc>
          <w:tc>
            <w:tcPr>
              <w:tcW w:w="2670" w:type="dxa"/>
            </w:tcPr>
            <w:p w:rsidR="00D209C6" w:rsidRPr="00D209C6" w:rsidRDefault="00D209C6" w:rsidP="0085042A">
              <w:pPr>
                <w:pStyle w:val="a8"/>
                <w:jc w:val="right"/>
                <w:rPr>
                  <w:noProof/>
                  <w:sz w:val="12"/>
                  <w:szCs w:val="12"/>
                  <w:lang w:val="en-US"/>
                </w:rPr>
              </w:pPr>
              <w:r w:rsidRPr="00D209C6">
                <w:rPr>
                  <w:sz w:val="12"/>
                  <w:szCs w:val="12"/>
                  <w:lang w:val="en-US"/>
                </w:rPr>
                <w:t xml:space="preserve"> </w:t>
              </w:r>
              <w:r w:rsidRPr="00F315A0">
                <w:rPr>
                  <w:sz w:val="12"/>
                  <w:szCs w:val="12"/>
                  <w:lang w:val="en-US"/>
                </w:rPr>
                <w:t>Page</w:t>
              </w:r>
              <w:r w:rsidRPr="00B91B2D">
                <w:rPr>
                  <w:sz w:val="12"/>
                  <w:szCs w:val="12"/>
                  <w:lang w:val="en-US"/>
                </w:rPr>
                <w:t xml:space="preserve"> | </w:t>
              </w:r>
              <w:r w:rsidRPr="00F315A0">
                <w:rPr>
                  <w:sz w:val="12"/>
                  <w:szCs w:val="12"/>
                  <w:lang w:val="en-US"/>
                </w:rPr>
                <w:fldChar w:fldCharType="begin"/>
              </w:r>
              <w:r w:rsidRPr="00B91B2D">
                <w:rPr>
                  <w:sz w:val="12"/>
                  <w:szCs w:val="12"/>
                  <w:lang w:val="en-US"/>
                </w:rPr>
                <w:instrText xml:space="preserve"> </w:instrText>
              </w:r>
              <w:r w:rsidRPr="00F315A0">
                <w:rPr>
                  <w:sz w:val="12"/>
                  <w:szCs w:val="12"/>
                  <w:lang w:val="en-US"/>
                </w:rPr>
                <w:instrText>PAGE</w:instrText>
              </w:r>
              <w:r w:rsidRPr="00B91B2D">
                <w:rPr>
                  <w:sz w:val="12"/>
                  <w:szCs w:val="12"/>
                  <w:lang w:val="en-US"/>
                </w:rPr>
                <w:instrText xml:space="preserve">   \* </w:instrText>
              </w:r>
              <w:r w:rsidRPr="00F315A0">
                <w:rPr>
                  <w:sz w:val="12"/>
                  <w:szCs w:val="12"/>
                  <w:lang w:val="en-US"/>
                </w:rPr>
                <w:instrText>MERGEFORMAT</w:instrText>
              </w:r>
              <w:r w:rsidRPr="00B91B2D">
                <w:rPr>
                  <w:sz w:val="12"/>
                  <w:szCs w:val="12"/>
                  <w:lang w:val="en-US"/>
                </w:rPr>
                <w:instrText xml:space="preserve"> </w:instrText>
              </w:r>
              <w:r w:rsidRPr="00F315A0">
                <w:rPr>
                  <w:sz w:val="12"/>
                  <w:szCs w:val="12"/>
                  <w:lang w:val="en-US"/>
                </w:rPr>
                <w:fldChar w:fldCharType="separate"/>
              </w:r>
              <w:r w:rsidR="007260FF">
                <w:rPr>
                  <w:noProof/>
                  <w:sz w:val="12"/>
                  <w:szCs w:val="12"/>
                  <w:lang w:val="en-US"/>
                </w:rPr>
                <w:t>2</w:t>
              </w:r>
              <w:r w:rsidRPr="00F315A0">
                <w:rPr>
                  <w:noProof/>
                  <w:sz w:val="12"/>
                  <w:szCs w:val="12"/>
                  <w:lang w:val="en-US"/>
                </w:rPr>
                <w:fldChar w:fldCharType="end"/>
              </w:r>
            </w:p>
            <w:p w:rsidR="00D209C6" w:rsidRDefault="00D209C6" w:rsidP="00D209C6">
              <w:pPr>
                <w:pStyle w:val="a8"/>
                <w:rPr>
                  <w:sz w:val="16"/>
                  <w:szCs w:val="16"/>
                  <w:lang w:val="en-US"/>
                </w:rPr>
              </w:pPr>
            </w:p>
            <w:p w:rsidR="004C7A99" w:rsidRPr="004C7A99" w:rsidRDefault="00D209C6" w:rsidP="00D209C6">
              <w:pPr>
                <w:pStyle w:val="a8"/>
                <w:rPr>
                  <w:sz w:val="16"/>
                  <w:szCs w:val="16"/>
                  <w:lang w:val="en-US"/>
                </w:rPr>
              </w:pPr>
              <w:r w:rsidRPr="00D209C6">
                <w:rPr>
                  <w:sz w:val="16"/>
                  <w:szCs w:val="16"/>
                  <w:lang w:val="en-US"/>
                </w:rPr>
                <w:t>Title</w:t>
              </w:r>
              <w:r w:rsidR="003E04D2">
                <w:rPr>
                  <w:sz w:val="16"/>
                  <w:szCs w:val="16"/>
                  <w:lang w:val="en-US"/>
                </w:rPr>
                <w:t xml:space="preserve">: </w:t>
              </w:r>
              <w:r w:rsidR="000D6F89">
                <w:rPr>
                  <w:sz w:val="16"/>
                  <w:szCs w:val="16"/>
                  <w:lang w:val="en-US"/>
                </w:rPr>
                <w:t>WPF</w:t>
              </w:r>
            </w:p>
            <w:p w:rsidR="00D209C6" w:rsidRPr="00234F5C" w:rsidRDefault="00D209C6" w:rsidP="00D209C6">
              <w:pPr>
                <w:pStyle w:val="a8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>Lesson</w:t>
              </w:r>
              <w:r w:rsidRPr="00D209C6">
                <w:rPr>
                  <w:sz w:val="16"/>
                  <w:szCs w:val="16"/>
                  <w:lang w:val="en-US"/>
                </w:rPr>
                <w:t xml:space="preserve">: </w:t>
              </w:r>
              <w:r w:rsidR="003E04D2" w:rsidRPr="003E04D2">
                <w:rPr>
                  <w:sz w:val="16"/>
                  <w:szCs w:val="16"/>
                  <w:lang w:val="en-US"/>
                </w:rPr>
                <w:t>1</w:t>
              </w:r>
              <w:r w:rsidRPr="00D209C6">
                <w:rPr>
                  <w:sz w:val="16"/>
                  <w:szCs w:val="16"/>
                  <w:lang w:val="en-US"/>
                </w:rPr>
                <w:t xml:space="preserve"> </w:t>
              </w:r>
              <w:r w:rsidRPr="00234F5C">
                <w:rPr>
                  <w:sz w:val="16"/>
                  <w:szCs w:val="16"/>
                  <w:lang w:val="en-US"/>
                </w:rPr>
                <w:t xml:space="preserve"> </w:t>
              </w:r>
            </w:p>
            <w:p w:rsidR="00D209C6" w:rsidRPr="004C7A99" w:rsidRDefault="00D209C6" w:rsidP="00D209C6">
              <w:pPr>
                <w:pStyle w:val="a8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 xml:space="preserve">Last modified:  </w:t>
              </w:r>
              <w:r w:rsidR="003E04D2" w:rsidRPr="004C7A99">
                <w:rPr>
                  <w:sz w:val="16"/>
                  <w:szCs w:val="16"/>
                  <w:lang w:val="en-US"/>
                </w:rPr>
                <w:t>201</w:t>
              </w:r>
              <w:r w:rsidR="004C7A99">
                <w:rPr>
                  <w:sz w:val="16"/>
                  <w:szCs w:val="16"/>
                  <w:lang w:val="en-US"/>
                </w:rPr>
                <w:t>2</w:t>
              </w:r>
            </w:p>
            <w:p w:rsidR="00D209C6" w:rsidRPr="00D209C6" w:rsidRDefault="00D209C6" w:rsidP="00D209C6">
              <w:pPr>
                <w:pStyle w:val="a8"/>
                <w:rPr>
                  <w:sz w:val="12"/>
                  <w:szCs w:val="12"/>
                  <w:lang w:val="en-US"/>
                </w:rPr>
              </w:pPr>
            </w:p>
          </w:tc>
        </w:tr>
      </w:tbl>
      <w:p w:rsidR="008F2956" w:rsidRDefault="008A2F46">
        <w:pPr>
          <w:pStyle w:val="a8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F46" w:rsidRDefault="008A2F46" w:rsidP="00BC5ABF">
      <w:r>
        <w:separator/>
      </w:r>
    </w:p>
  </w:footnote>
  <w:footnote w:type="continuationSeparator" w:id="0">
    <w:p w:rsidR="008A2F46" w:rsidRDefault="008A2F46" w:rsidP="00BC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25D54"/>
    <w:multiLevelType w:val="hybridMultilevel"/>
    <w:tmpl w:val="38325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0199A"/>
    <w:multiLevelType w:val="hybridMultilevel"/>
    <w:tmpl w:val="B0B6D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2348D"/>
    <w:multiLevelType w:val="hybridMultilevel"/>
    <w:tmpl w:val="959E6DF6"/>
    <w:lvl w:ilvl="0" w:tplc="F95C07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4EA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285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C8F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F099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B8E2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4850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40D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289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5250BC1"/>
    <w:multiLevelType w:val="hybridMultilevel"/>
    <w:tmpl w:val="4054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FC4789"/>
    <w:multiLevelType w:val="hybridMultilevel"/>
    <w:tmpl w:val="0D42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613F95"/>
    <w:multiLevelType w:val="hybridMultilevel"/>
    <w:tmpl w:val="DD8E2BBA"/>
    <w:lvl w:ilvl="0" w:tplc="F434F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120C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2A7A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4C1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D029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505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261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345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AC60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DA7795E"/>
    <w:multiLevelType w:val="hybridMultilevel"/>
    <w:tmpl w:val="BD947FBC"/>
    <w:lvl w:ilvl="0" w:tplc="E7F8B1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2228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FC6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F2E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DEB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CD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E23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06B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BA5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7497A05"/>
    <w:multiLevelType w:val="hybridMultilevel"/>
    <w:tmpl w:val="C6E6091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EC5222C"/>
    <w:multiLevelType w:val="hybridMultilevel"/>
    <w:tmpl w:val="6F6AD6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46D170B"/>
    <w:multiLevelType w:val="hybridMultilevel"/>
    <w:tmpl w:val="6C440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F36192"/>
    <w:multiLevelType w:val="hybridMultilevel"/>
    <w:tmpl w:val="DCDC6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DE2B5E"/>
    <w:multiLevelType w:val="hybridMultilevel"/>
    <w:tmpl w:val="ED92A370"/>
    <w:lvl w:ilvl="0" w:tplc="79DEA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2696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2A8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BC7D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563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7A35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E5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EE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027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4D220D9"/>
    <w:multiLevelType w:val="hybridMultilevel"/>
    <w:tmpl w:val="D4E61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DB65F8"/>
    <w:multiLevelType w:val="hybridMultilevel"/>
    <w:tmpl w:val="444ED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6A25D4"/>
    <w:multiLevelType w:val="hybridMultilevel"/>
    <w:tmpl w:val="0450F188"/>
    <w:lvl w:ilvl="0" w:tplc="34B2E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DE3726"/>
    <w:multiLevelType w:val="hybridMultilevel"/>
    <w:tmpl w:val="FC40C722"/>
    <w:lvl w:ilvl="0" w:tplc="0DB4ED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7413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DE5C5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10FD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28E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521D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1A1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4AD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2ECD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A00640F"/>
    <w:multiLevelType w:val="hybridMultilevel"/>
    <w:tmpl w:val="E53A7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286841"/>
    <w:multiLevelType w:val="hybridMultilevel"/>
    <w:tmpl w:val="98BE3F28"/>
    <w:lvl w:ilvl="0" w:tplc="6BB457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344F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088F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8C69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00A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36C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08F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AAE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E40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D48381F"/>
    <w:multiLevelType w:val="hybridMultilevel"/>
    <w:tmpl w:val="963CF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E06854"/>
    <w:multiLevelType w:val="hybridMultilevel"/>
    <w:tmpl w:val="505C4340"/>
    <w:lvl w:ilvl="0" w:tplc="72C20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54D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14EC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64C9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6E51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CC1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D6D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89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700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47051EF"/>
    <w:multiLevelType w:val="hybridMultilevel"/>
    <w:tmpl w:val="07849B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5FC24FB"/>
    <w:multiLevelType w:val="hybridMultilevel"/>
    <w:tmpl w:val="D638E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7B15AC"/>
    <w:multiLevelType w:val="hybridMultilevel"/>
    <w:tmpl w:val="2548A9A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86C0CE5"/>
    <w:multiLevelType w:val="hybridMultilevel"/>
    <w:tmpl w:val="5F944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3B20862"/>
    <w:multiLevelType w:val="hybridMultilevel"/>
    <w:tmpl w:val="890CF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90621D"/>
    <w:multiLevelType w:val="hybridMultilevel"/>
    <w:tmpl w:val="D3609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B0228D3"/>
    <w:multiLevelType w:val="hybridMultilevel"/>
    <w:tmpl w:val="A83A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BB4369"/>
    <w:multiLevelType w:val="hybridMultilevel"/>
    <w:tmpl w:val="D0E2161E"/>
    <w:lvl w:ilvl="0" w:tplc="FE7EA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DE6C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5CD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EA1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A05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42DF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27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EC3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22C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0CB1188"/>
    <w:multiLevelType w:val="hybridMultilevel"/>
    <w:tmpl w:val="8CF4FC6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862336A"/>
    <w:multiLevelType w:val="hybridMultilevel"/>
    <w:tmpl w:val="52A0369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9150ABF"/>
    <w:multiLevelType w:val="hybridMultilevel"/>
    <w:tmpl w:val="D512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434E2E"/>
    <w:multiLevelType w:val="hybridMultilevel"/>
    <w:tmpl w:val="1744F56E"/>
    <w:lvl w:ilvl="0" w:tplc="12F6D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7A92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FECF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EC2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5C7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A488E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3617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3C0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2AA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E5E53C5"/>
    <w:multiLevelType w:val="hybridMultilevel"/>
    <w:tmpl w:val="E1C4D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043698"/>
    <w:multiLevelType w:val="hybridMultilevel"/>
    <w:tmpl w:val="54605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A0116A"/>
    <w:multiLevelType w:val="hybridMultilevel"/>
    <w:tmpl w:val="CC6A9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DE60DC"/>
    <w:multiLevelType w:val="hybridMultilevel"/>
    <w:tmpl w:val="0A4C8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1257C4"/>
    <w:multiLevelType w:val="hybridMultilevel"/>
    <w:tmpl w:val="92705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7A6ABB"/>
    <w:multiLevelType w:val="hybridMultilevel"/>
    <w:tmpl w:val="C2B080B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7D159A3"/>
    <w:multiLevelType w:val="hybridMultilevel"/>
    <w:tmpl w:val="0DDAC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C96AC2"/>
    <w:multiLevelType w:val="hybridMultilevel"/>
    <w:tmpl w:val="CB727A6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6"/>
  </w:num>
  <w:num w:numId="4">
    <w:abstractNumId w:val="30"/>
  </w:num>
  <w:num w:numId="5">
    <w:abstractNumId w:val="4"/>
  </w:num>
  <w:num w:numId="6">
    <w:abstractNumId w:val="38"/>
  </w:num>
  <w:num w:numId="7">
    <w:abstractNumId w:val="24"/>
  </w:num>
  <w:num w:numId="8">
    <w:abstractNumId w:val="34"/>
  </w:num>
  <w:num w:numId="9">
    <w:abstractNumId w:val="35"/>
  </w:num>
  <w:num w:numId="10">
    <w:abstractNumId w:val="8"/>
  </w:num>
  <w:num w:numId="11">
    <w:abstractNumId w:val="13"/>
  </w:num>
  <w:num w:numId="12">
    <w:abstractNumId w:val="16"/>
  </w:num>
  <w:num w:numId="13">
    <w:abstractNumId w:val="6"/>
  </w:num>
  <w:num w:numId="14">
    <w:abstractNumId w:val="5"/>
  </w:num>
  <w:num w:numId="15">
    <w:abstractNumId w:val="32"/>
  </w:num>
  <w:num w:numId="16">
    <w:abstractNumId w:val="33"/>
  </w:num>
  <w:num w:numId="17">
    <w:abstractNumId w:val="20"/>
  </w:num>
  <w:num w:numId="18">
    <w:abstractNumId w:val="0"/>
  </w:num>
  <w:num w:numId="19">
    <w:abstractNumId w:val="21"/>
  </w:num>
  <w:num w:numId="20">
    <w:abstractNumId w:val="12"/>
  </w:num>
  <w:num w:numId="21">
    <w:abstractNumId w:val="9"/>
  </w:num>
  <w:num w:numId="22">
    <w:abstractNumId w:val="3"/>
  </w:num>
  <w:num w:numId="23">
    <w:abstractNumId w:val="23"/>
  </w:num>
  <w:num w:numId="24">
    <w:abstractNumId w:val="17"/>
  </w:num>
  <w:num w:numId="25">
    <w:abstractNumId w:val="37"/>
  </w:num>
  <w:num w:numId="26">
    <w:abstractNumId w:val="11"/>
  </w:num>
  <w:num w:numId="27">
    <w:abstractNumId w:val="28"/>
  </w:num>
  <w:num w:numId="28">
    <w:abstractNumId w:val="18"/>
  </w:num>
  <w:num w:numId="29">
    <w:abstractNumId w:val="10"/>
  </w:num>
  <w:num w:numId="30">
    <w:abstractNumId w:val="31"/>
  </w:num>
  <w:num w:numId="31">
    <w:abstractNumId w:val="25"/>
  </w:num>
  <w:num w:numId="32">
    <w:abstractNumId w:val="2"/>
  </w:num>
  <w:num w:numId="33">
    <w:abstractNumId w:val="1"/>
  </w:num>
  <w:num w:numId="34">
    <w:abstractNumId w:val="36"/>
  </w:num>
  <w:num w:numId="35">
    <w:abstractNumId w:val="15"/>
  </w:num>
  <w:num w:numId="36">
    <w:abstractNumId w:val="39"/>
  </w:num>
  <w:num w:numId="37">
    <w:abstractNumId w:val="27"/>
  </w:num>
  <w:num w:numId="38">
    <w:abstractNumId w:val="7"/>
  </w:num>
  <w:num w:numId="39">
    <w:abstractNumId w:val="19"/>
  </w:num>
  <w:num w:numId="40">
    <w:abstractNumId w:val="22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15"/>
    <w:rsid w:val="00011711"/>
    <w:rsid w:val="00064507"/>
    <w:rsid w:val="000720DA"/>
    <w:rsid w:val="000D6F89"/>
    <w:rsid w:val="00137C05"/>
    <w:rsid w:val="00184994"/>
    <w:rsid w:val="00197971"/>
    <w:rsid w:val="001D3D17"/>
    <w:rsid w:val="001E3A42"/>
    <w:rsid w:val="002022F1"/>
    <w:rsid w:val="00225B0E"/>
    <w:rsid w:val="002279ED"/>
    <w:rsid w:val="002362FB"/>
    <w:rsid w:val="00265BFA"/>
    <w:rsid w:val="0027748F"/>
    <w:rsid w:val="00290348"/>
    <w:rsid w:val="002B00C9"/>
    <w:rsid w:val="00316F78"/>
    <w:rsid w:val="00317BA0"/>
    <w:rsid w:val="003420AB"/>
    <w:rsid w:val="003427B1"/>
    <w:rsid w:val="0035001F"/>
    <w:rsid w:val="0035379E"/>
    <w:rsid w:val="003C5E46"/>
    <w:rsid w:val="003E04D2"/>
    <w:rsid w:val="00414CBC"/>
    <w:rsid w:val="00465D85"/>
    <w:rsid w:val="00471BCB"/>
    <w:rsid w:val="0047731C"/>
    <w:rsid w:val="004C7A99"/>
    <w:rsid w:val="004D0DE7"/>
    <w:rsid w:val="004F30E5"/>
    <w:rsid w:val="00501673"/>
    <w:rsid w:val="005108DD"/>
    <w:rsid w:val="005B1087"/>
    <w:rsid w:val="00600F21"/>
    <w:rsid w:val="00657687"/>
    <w:rsid w:val="00662DBE"/>
    <w:rsid w:val="00675FC7"/>
    <w:rsid w:val="006762EB"/>
    <w:rsid w:val="006B1DF7"/>
    <w:rsid w:val="006D4A35"/>
    <w:rsid w:val="00710808"/>
    <w:rsid w:val="007260FF"/>
    <w:rsid w:val="0072619B"/>
    <w:rsid w:val="00735069"/>
    <w:rsid w:val="007A6A7A"/>
    <w:rsid w:val="007E1568"/>
    <w:rsid w:val="007E6A14"/>
    <w:rsid w:val="008A2F46"/>
    <w:rsid w:val="008A3093"/>
    <w:rsid w:val="008F13B4"/>
    <w:rsid w:val="008F2956"/>
    <w:rsid w:val="00925C58"/>
    <w:rsid w:val="00934C1E"/>
    <w:rsid w:val="00980C59"/>
    <w:rsid w:val="009875A2"/>
    <w:rsid w:val="00991430"/>
    <w:rsid w:val="009F5FA5"/>
    <w:rsid w:val="00A01C76"/>
    <w:rsid w:val="00A02C2C"/>
    <w:rsid w:val="00A161ED"/>
    <w:rsid w:val="00A85415"/>
    <w:rsid w:val="00AE5D51"/>
    <w:rsid w:val="00B21D71"/>
    <w:rsid w:val="00B61517"/>
    <w:rsid w:val="00B77B83"/>
    <w:rsid w:val="00B91B2D"/>
    <w:rsid w:val="00BC5ABF"/>
    <w:rsid w:val="00BD7D58"/>
    <w:rsid w:val="00C03668"/>
    <w:rsid w:val="00C474FF"/>
    <w:rsid w:val="00CD3801"/>
    <w:rsid w:val="00CE539B"/>
    <w:rsid w:val="00D10964"/>
    <w:rsid w:val="00D209C6"/>
    <w:rsid w:val="00D326F9"/>
    <w:rsid w:val="00D347D3"/>
    <w:rsid w:val="00D46E01"/>
    <w:rsid w:val="00D918B9"/>
    <w:rsid w:val="00DA01AE"/>
    <w:rsid w:val="00DC6B36"/>
    <w:rsid w:val="00DD545B"/>
    <w:rsid w:val="00E04AD1"/>
    <w:rsid w:val="00E104BB"/>
    <w:rsid w:val="00E117A6"/>
    <w:rsid w:val="00E30834"/>
    <w:rsid w:val="00E455D4"/>
    <w:rsid w:val="00E83AB6"/>
    <w:rsid w:val="00E83CC7"/>
    <w:rsid w:val="00E857BF"/>
    <w:rsid w:val="00EB6B72"/>
    <w:rsid w:val="00F331F9"/>
    <w:rsid w:val="00F43B29"/>
    <w:rsid w:val="00F8681F"/>
    <w:rsid w:val="00F92C8D"/>
    <w:rsid w:val="00FB019F"/>
    <w:rsid w:val="00FD6265"/>
    <w:rsid w:val="00FE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5F9BEC9-2FC6-4F5C-B19C-3B7A1DF9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="Times New Roman" w:hAnsi="Arial" w:cs="Arial"/>
      <w:lang w:val="ru-RU" w:eastAsia="zh-CN"/>
    </w:rPr>
  </w:style>
  <w:style w:type="paragraph" w:styleId="1">
    <w:name w:val="heading 1"/>
    <w:basedOn w:val="a"/>
    <w:next w:val="a0"/>
    <w:qFormat/>
    <w:pPr>
      <w:keepNext/>
      <w:outlineLvl w:val="0"/>
    </w:pPr>
    <w:rPr>
      <w:rFonts w:eastAsia="SimSu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rPr>
      <w:sz w:val="16"/>
      <w:szCs w:val="16"/>
    </w:rPr>
  </w:style>
  <w:style w:type="paragraph" w:styleId="a5">
    <w:name w:val="Title"/>
    <w:basedOn w:val="a"/>
    <w:qFormat/>
    <w:pPr>
      <w:jc w:val="center"/>
    </w:pPr>
    <w:rPr>
      <w:sz w:val="40"/>
      <w:szCs w:val="40"/>
    </w:rPr>
  </w:style>
  <w:style w:type="paragraph" w:styleId="a6">
    <w:name w:val="header"/>
    <w:basedOn w:val="a"/>
    <w:link w:val="a7"/>
    <w:rsid w:val="00BC5ABF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1"/>
    <w:link w:val="a6"/>
    <w:rsid w:val="00BC5ABF"/>
    <w:rPr>
      <w:rFonts w:ascii="Arial" w:eastAsia="Times New Roman" w:hAnsi="Arial" w:cs="Arial"/>
      <w:lang w:val="ru-RU" w:eastAsia="zh-CN"/>
    </w:rPr>
  </w:style>
  <w:style w:type="paragraph" w:styleId="a8">
    <w:name w:val="footer"/>
    <w:basedOn w:val="a"/>
    <w:link w:val="a9"/>
    <w:uiPriority w:val="99"/>
    <w:rsid w:val="00BC5ABF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BC5ABF"/>
    <w:rPr>
      <w:rFonts w:ascii="Arial" w:eastAsia="Times New Roman" w:hAnsi="Arial" w:cs="Arial"/>
      <w:lang w:val="ru-RU" w:eastAsia="zh-CN"/>
    </w:rPr>
  </w:style>
  <w:style w:type="character" w:styleId="aa">
    <w:name w:val="Hyperlink"/>
    <w:basedOn w:val="a1"/>
    <w:rsid w:val="00710808"/>
    <w:rPr>
      <w:color w:val="0000FF" w:themeColor="hyperlink"/>
      <w:u w:val="single"/>
    </w:rPr>
  </w:style>
  <w:style w:type="character" w:styleId="ab">
    <w:name w:val="FollowedHyperlink"/>
    <w:basedOn w:val="a1"/>
    <w:rsid w:val="0071080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27748F"/>
    <w:pPr>
      <w:ind w:left="720"/>
      <w:contextualSpacing/>
    </w:pPr>
  </w:style>
  <w:style w:type="table" w:styleId="ad">
    <w:name w:val="Table Grid"/>
    <w:basedOn w:val="a2"/>
    <w:uiPriority w:val="59"/>
    <w:rsid w:val="00D209C6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rsid w:val="00D209C6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rsid w:val="00D209C6"/>
    <w:rPr>
      <w:rFonts w:ascii="Tahoma" w:eastAsia="Times New Roman" w:hAnsi="Tahoma" w:cs="Tahoma"/>
      <w:sz w:val="16"/>
      <w:szCs w:val="16"/>
      <w:lang w:val="ru-RU" w:eastAsia="zh-CN"/>
    </w:rPr>
  </w:style>
  <w:style w:type="character" w:customStyle="1" w:styleId="a4">
    <w:name w:val="Основной текст Знак"/>
    <w:basedOn w:val="a1"/>
    <w:link w:val="a0"/>
    <w:rsid w:val="007E6A14"/>
    <w:rPr>
      <w:rFonts w:ascii="Arial" w:eastAsia="Times New Roman" w:hAnsi="Arial" w:cs="Arial"/>
      <w:sz w:val="16"/>
      <w:szCs w:val="16"/>
      <w:lang w:val="ru-RU" w:eastAsia="zh-CN"/>
    </w:rPr>
  </w:style>
  <w:style w:type="paragraph" w:styleId="af0">
    <w:name w:val="Normal (Web)"/>
    <w:basedOn w:val="a"/>
    <w:uiPriority w:val="99"/>
    <w:semiHidden/>
    <w:unhideWhenUsed/>
    <w:rsid w:val="007E6A1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64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96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65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03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5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1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9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7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17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1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0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6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3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6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3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3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277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40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239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140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619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866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8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6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4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4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16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156">
          <w:marLeft w:val="40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6596">
          <w:marLeft w:val="40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4827">
          <w:marLeft w:val="40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8776">
          <w:marLeft w:val="40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5463">
          <w:marLeft w:val="40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8046">
          <w:marLeft w:val="40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angularjs.org/1.2.23/i18n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ode.angularjs.org/1.2.23/i18n/" TargetMode="External"/><Relationship Id="rId12" Type="http://schemas.openxmlformats.org/officeDocument/2006/relationships/hyperlink" Target="https://code.angularjs.org/1.2.23/i18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angularjs.org/1.2.23/i18n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angularjs.org/api/ng/service/$fil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ngularjs.org/api/ng/filte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du.cbsystematics.com" TargetMode="External"/><Relationship Id="rId2" Type="http://schemas.openxmlformats.org/officeDocument/2006/relationships/hyperlink" Target="mailto:edu@cbsystematics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&#1055;&#1083;&#1072;&#1085;%20&#1091;&#1088;&#1086;&#1082;&#1072;%20(&#1096;&#1072;&#1073;&#1083;&#1086;&#1085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План урока (шаблон).dot</Template>
  <TotalTime>106</TotalTime>
  <Pages>3</Pages>
  <Words>843</Words>
  <Characters>4808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5640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Max Drach</cp:lastModifiedBy>
  <cp:revision>10</cp:revision>
  <cp:lastPrinted>2000-09-01T09:40:00Z</cp:lastPrinted>
  <dcterms:created xsi:type="dcterms:W3CDTF">2014-08-03T18:19:00Z</dcterms:created>
  <dcterms:modified xsi:type="dcterms:W3CDTF">2014-08-26T18:29:00Z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1049</vt:lpwstr>
  </property>
</Properties>
</file>